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46" w:rsidRDefault="004F0D8E" w:rsidP="00AF3750">
      <w:pPr>
        <w:pStyle w:val="Titre1"/>
        <w:numPr>
          <w:ilvl w:val="0"/>
          <w:numId w:val="0"/>
        </w:numPr>
        <w:ind w:left="431" w:hanging="431"/>
      </w:pPr>
      <w:r>
        <w:t>Exercice « listes »</w:t>
      </w:r>
      <w:r w:rsidR="006D24C1">
        <w:tab/>
      </w:r>
    </w:p>
    <w:p w:rsidR="004B6397" w:rsidRDefault="00AF3750" w:rsidP="004F0D8E">
      <w:pPr>
        <w:pStyle w:val="Corpsdetexte"/>
      </w:pPr>
      <w:r w:rsidRPr="00AF3750">
        <w:t xml:space="preserve">Sur la base du fichier </w:t>
      </w:r>
      <w:r w:rsidR="00085523" w:rsidRPr="00085523">
        <w:t>C-101-01-Exo_Listes</w:t>
      </w:r>
      <w:r w:rsidR="00085523">
        <w:t xml:space="preserve">.html </w:t>
      </w:r>
      <w:r w:rsidRPr="00AF3750">
        <w:t>fourni, crée</w:t>
      </w:r>
      <w:r w:rsidR="00F83BE1">
        <w:t>z</w:t>
      </w:r>
      <w:r w:rsidRPr="00AF3750">
        <w:t xml:space="preserve"> la page représentée </w:t>
      </w:r>
      <w:r w:rsidR="00085523">
        <w:t>ci-dessous</w:t>
      </w:r>
      <w:r w:rsidR="006B1ABA">
        <w:t>.</w:t>
      </w:r>
    </w:p>
    <w:p w:rsidR="00CB6297" w:rsidRDefault="00CB6297" w:rsidP="004F0D8E">
      <w:pPr>
        <w:pStyle w:val="Corpsdetexte"/>
      </w:pPr>
    </w:p>
    <w:p w:rsidR="00524C5D" w:rsidRDefault="00524C5D" w:rsidP="004F0D8E">
      <w:pPr>
        <w:pStyle w:val="Corpsdetexte"/>
      </w:pPr>
      <w:r>
        <w:t>Contraintes :</w:t>
      </w:r>
    </w:p>
    <w:p w:rsidR="00524C5D" w:rsidRDefault="00524C5D" w:rsidP="00524C5D">
      <w:pPr>
        <w:pStyle w:val="Corpsdetexte"/>
        <w:numPr>
          <w:ilvl w:val="0"/>
          <w:numId w:val="22"/>
        </w:numPr>
      </w:pPr>
      <w:r>
        <w:t>Utilisez la balise &lt;H1&gt; pour le titre qui est composé des 2 premières lignes. Cette balise ne doit être utilisée qu’une seule fois</w:t>
      </w:r>
    </w:p>
    <w:p w:rsidR="00524C5D" w:rsidRDefault="00524C5D" w:rsidP="00524C5D">
      <w:pPr>
        <w:pStyle w:val="Corpsdetexte"/>
        <w:numPr>
          <w:ilvl w:val="0"/>
          <w:numId w:val="22"/>
        </w:numPr>
      </w:pPr>
      <w:r>
        <w:t xml:space="preserve">Le titre et le reste du contenu de la page sont séparés en 2 </w:t>
      </w:r>
      <w:r w:rsidR="007848D6">
        <w:t>blocs (utilisation de la balise &lt;div&gt;)</w:t>
      </w:r>
    </w:p>
    <w:p w:rsidR="00857F11" w:rsidRDefault="003B2ED3" w:rsidP="00524C5D">
      <w:pPr>
        <w:pStyle w:val="Corpsdetexte"/>
        <w:numPr>
          <w:ilvl w:val="0"/>
          <w:numId w:val="22"/>
        </w:numPr>
      </w:pPr>
      <w:r>
        <w:t>Les différentes lignes contenant le terme « groupe » sont en gras</w:t>
      </w:r>
    </w:p>
    <w:p w:rsidR="003B2ED3" w:rsidRDefault="00A86F87" w:rsidP="003A1454">
      <w:pPr>
        <w:pStyle w:val="Corpsdetexte"/>
        <w:ind w:left="644"/>
      </w:pPr>
      <w:bookmarkStart w:id="0" w:name="_GoBack"/>
      <w:r>
        <w:rPr>
          <w:noProof/>
          <w:lang w:val="fr-CH" w:eastAsia="fr-CH"/>
        </w:rPr>
        <w:drawing>
          <wp:inline distT="0" distB="0" distL="0" distR="0" wp14:anchorId="0FA19C73" wp14:editId="09C01744">
            <wp:extent cx="5759450" cy="51593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2149" w:rsidRDefault="00962149" w:rsidP="009C2870">
      <w:pPr>
        <w:pStyle w:val="Images"/>
      </w:pPr>
    </w:p>
    <w:sectPr w:rsidR="00962149" w:rsidSect="007B3B2C">
      <w:headerReference w:type="default" r:id="rId9"/>
      <w:footerReference w:type="default" r:id="rId10"/>
      <w:pgSz w:w="11906" w:h="16838" w:code="9"/>
      <w:pgMar w:top="1418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90" w:rsidRDefault="00890090">
      <w:r>
        <w:separator/>
      </w:r>
    </w:p>
  </w:endnote>
  <w:endnote w:type="continuationSeparator" w:id="0">
    <w:p w:rsidR="00890090" w:rsidRDefault="0089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1F497D" w:themeColor="text2"/>
      </w:tblBorders>
      <w:tblLook w:val="01E0" w:firstRow="1" w:lastRow="1" w:firstColumn="1" w:lastColumn="1" w:noHBand="0" w:noVBand="0"/>
    </w:tblPr>
    <w:tblGrid>
      <w:gridCol w:w="3645"/>
      <w:gridCol w:w="1997"/>
      <w:gridCol w:w="3644"/>
    </w:tblGrid>
    <w:tr w:rsidR="006C78C0" w:rsidTr="005D5554">
      <w:tc>
        <w:tcPr>
          <w:tcW w:w="1962" w:type="pct"/>
          <w:vAlign w:val="center"/>
        </w:tcPr>
        <w:p w:rsidR="006C78C0" w:rsidRPr="005F249E" w:rsidRDefault="006C78C0" w:rsidP="00F1211B">
          <w:pPr>
            <w:pStyle w:val="Pieddepage2"/>
            <w:jc w:val="left"/>
            <w:rPr>
              <w:lang w:val="pt-BR"/>
            </w:rPr>
          </w:pPr>
          <w:r>
            <w:rPr>
              <w:lang w:val="pt-BR"/>
            </w:rPr>
            <w:t>V. 1.</w:t>
          </w:r>
          <w:r w:rsidR="003510F3">
            <w:rPr>
              <w:lang w:val="pt-BR"/>
            </w:rPr>
            <w:t>0</w:t>
          </w:r>
        </w:p>
        <w:p w:rsidR="006C78C0" w:rsidRPr="00A8666A" w:rsidRDefault="006C78C0" w:rsidP="00F1211B">
          <w:pPr>
            <w:pStyle w:val="Pieddepage2"/>
            <w:jc w:val="left"/>
            <w:rPr>
              <w:lang w:val="pt-BR"/>
            </w:rPr>
          </w:pPr>
          <w:r w:rsidRPr="005F249E">
            <w:rPr>
              <w:lang w:val="pt-BR"/>
            </w:rPr>
            <w:fldChar w:fldCharType="begin"/>
          </w:r>
          <w:r w:rsidRPr="005F249E">
            <w:rPr>
              <w:lang w:val="pt-BR"/>
            </w:rPr>
            <w:instrText xml:space="preserve"> FILENAME </w:instrText>
          </w:r>
          <w:r w:rsidRPr="005F249E">
            <w:rPr>
              <w:lang w:val="pt-BR"/>
            </w:rPr>
            <w:fldChar w:fldCharType="separate"/>
          </w:r>
          <w:r w:rsidR="003510F3">
            <w:rPr>
              <w:noProof/>
              <w:lang w:val="pt-BR"/>
            </w:rPr>
            <w:t>E-101-01-Exo_Liste.docx</w:t>
          </w:r>
          <w:r w:rsidRPr="005F249E">
            <w:rPr>
              <w:lang w:val="pt-BR"/>
            </w:rPr>
            <w:fldChar w:fldCharType="end"/>
          </w:r>
        </w:p>
      </w:tc>
      <w:tc>
        <w:tcPr>
          <w:tcW w:w="1075" w:type="pct"/>
          <w:vAlign w:val="center"/>
        </w:tcPr>
        <w:p w:rsidR="006C78C0" w:rsidRPr="005F249E" w:rsidRDefault="006C78C0" w:rsidP="00F1211B">
          <w:pPr>
            <w:pStyle w:val="Pieddepage"/>
          </w:pPr>
          <w:r w:rsidRPr="005F249E">
            <w:t xml:space="preserve">Page </w:t>
          </w:r>
          <w:r w:rsidRPr="005F249E">
            <w:fldChar w:fldCharType="begin"/>
          </w:r>
          <w:r w:rsidRPr="005F249E">
            <w:instrText xml:space="preserve"> PAGE </w:instrText>
          </w:r>
          <w:r w:rsidRPr="005F249E">
            <w:fldChar w:fldCharType="separate"/>
          </w:r>
          <w:r w:rsidR="00A86F87">
            <w:rPr>
              <w:noProof/>
            </w:rPr>
            <w:t>1</w:t>
          </w:r>
          <w:r w:rsidRPr="005F249E">
            <w:fldChar w:fldCharType="end"/>
          </w:r>
          <w:r w:rsidRPr="005F249E">
            <w:t xml:space="preserve"> - </w:t>
          </w:r>
          <w:r w:rsidRPr="005F249E">
            <w:fldChar w:fldCharType="begin"/>
          </w:r>
          <w:r w:rsidRPr="005F249E">
            <w:instrText xml:space="preserve"> NUMPAGES </w:instrText>
          </w:r>
          <w:r w:rsidRPr="005F249E">
            <w:fldChar w:fldCharType="separate"/>
          </w:r>
          <w:r w:rsidR="00A86F87">
            <w:rPr>
              <w:noProof/>
            </w:rPr>
            <w:t>1</w:t>
          </w:r>
          <w:r w:rsidRPr="005F249E">
            <w:fldChar w:fldCharType="end"/>
          </w:r>
        </w:p>
      </w:tc>
      <w:tc>
        <w:tcPr>
          <w:tcW w:w="1962" w:type="pct"/>
          <w:vAlign w:val="center"/>
        </w:tcPr>
        <w:p w:rsidR="006C78C0" w:rsidRPr="005F249E" w:rsidRDefault="006C78C0" w:rsidP="00F1211B">
          <w:pPr>
            <w:pStyle w:val="Pieddepage2"/>
            <w:jc w:val="right"/>
          </w:pPr>
          <w:r w:rsidRPr="005F249E">
            <w:t xml:space="preserve">RFA </w:t>
          </w:r>
          <w:r w:rsidR="003510F3">
            <w:t>- JCY</w:t>
          </w:r>
        </w:p>
        <w:p w:rsidR="006C78C0" w:rsidRDefault="006C78C0" w:rsidP="003510F3">
          <w:pPr>
            <w:pStyle w:val="Pieddepage2"/>
            <w:jc w:val="right"/>
          </w:pPr>
          <w:r w:rsidRPr="005F249E">
            <w:t xml:space="preserve">Dernière révision : le </w:t>
          </w:r>
          <w:r w:rsidR="003510F3">
            <w:t>07</w:t>
          </w:r>
          <w:r w:rsidRPr="005F249E">
            <w:t>.0</w:t>
          </w:r>
          <w:r w:rsidR="003510F3">
            <w:t>2</w:t>
          </w:r>
          <w:r w:rsidRPr="005F249E">
            <w:t>.201</w:t>
          </w:r>
          <w:r w:rsidR="003510F3">
            <w:t>8</w:t>
          </w:r>
          <w:r w:rsidRPr="005F249E">
            <w:t xml:space="preserve"> RFA </w:t>
          </w:r>
        </w:p>
      </w:tc>
    </w:tr>
  </w:tbl>
  <w:p w:rsidR="006C78C0" w:rsidRPr="005D5554" w:rsidRDefault="006C78C0" w:rsidP="00F1211B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90" w:rsidRDefault="00890090">
      <w:r>
        <w:separator/>
      </w:r>
    </w:p>
  </w:footnote>
  <w:footnote w:type="continuationSeparator" w:id="0">
    <w:p w:rsidR="00890090" w:rsidRDefault="00890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0070C0"/>
      </w:tblBorders>
      <w:tblLook w:val="01E0" w:firstRow="1" w:lastRow="1" w:firstColumn="1" w:lastColumn="1" w:noHBand="0" w:noVBand="0"/>
    </w:tblPr>
    <w:tblGrid>
      <w:gridCol w:w="3022"/>
      <w:gridCol w:w="3133"/>
      <w:gridCol w:w="3131"/>
    </w:tblGrid>
    <w:tr w:rsidR="006C78C0" w:rsidTr="003B0F4E">
      <w:tc>
        <w:tcPr>
          <w:tcW w:w="1627" w:type="pct"/>
          <w:vAlign w:val="center"/>
        </w:tcPr>
        <w:p w:rsidR="006C78C0" w:rsidRDefault="006C78C0" w:rsidP="00241994">
          <w:pPr>
            <w:spacing w:line="276" w:lineRule="auto"/>
          </w:pPr>
          <w:r>
            <w:rPr>
              <w:noProof/>
              <w:lang w:val="fr-CH" w:eastAsia="fr-CH"/>
            </w:rPr>
            <w:drawing>
              <wp:inline distT="0" distB="0" distL="0" distR="0" wp14:anchorId="0C33B0DA" wp14:editId="3614647A">
                <wp:extent cx="1324800" cy="403200"/>
                <wp:effectExtent l="0" t="0" r="0" b="0"/>
                <wp:docPr id="32" name="Image 32" descr="LOGO CPNV 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PNV 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4800" cy="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Align w:val="center"/>
        </w:tcPr>
        <w:p w:rsidR="006C78C0" w:rsidRPr="005F249E" w:rsidRDefault="0031507F" w:rsidP="00F1211B">
          <w:pPr>
            <w:pStyle w:val="En-tte"/>
          </w:pPr>
          <w:r>
            <w:t>I-101</w:t>
          </w:r>
        </w:p>
        <w:p w:rsidR="006C78C0" w:rsidRDefault="0031507F" w:rsidP="0031507F">
          <w:pPr>
            <w:pStyle w:val="En-tte2"/>
          </w:pPr>
          <w:r>
            <w:t>HTML + CSS</w:t>
          </w:r>
        </w:p>
      </w:tc>
      <w:tc>
        <w:tcPr>
          <w:tcW w:w="1687" w:type="pct"/>
          <w:vAlign w:val="center"/>
        </w:tcPr>
        <w:p w:rsidR="006C78C0" w:rsidRPr="005F249E" w:rsidRDefault="0031507F" w:rsidP="00F1211B">
          <w:pPr>
            <w:pStyle w:val="En-tte"/>
            <w:jc w:val="right"/>
          </w:pPr>
          <w:r>
            <w:t>Exercice</w:t>
          </w:r>
        </w:p>
        <w:p w:rsidR="006C78C0" w:rsidRPr="00CE2EB4" w:rsidRDefault="0031507F" w:rsidP="00F1211B">
          <w:pPr>
            <w:pStyle w:val="En-tte2"/>
            <w:jc w:val="right"/>
          </w:pPr>
          <w:r>
            <w:t>Listes</w:t>
          </w:r>
        </w:p>
      </w:tc>
    </w:tr>
  </w:tbl>
  <w:p w:rsidR="006C78C0" w:rsidRDefault="006C78C0" w:rsidP="00F121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5D4D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61F7F84"/>
    <w:multiLevelType w:val="hybridMultilevel"/>
    <w:tmpl w:val="8828FF5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EE2361"/>
    <w:multiLevelType w:val="hybridMultilevel"/>
    <w:tmpl w:val="D34829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40E00"/>
    <w:multiLevelType w:val="hybridMultilevel"/>
    <w:tmpl w:val="B54003A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FF076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1B12951"/>
    <w:multiLevelType w:val="hybridMultilevel"/>
    <w:tmpl w:val="0BB6AB1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411363A"/>
    <w:multiLevelType w:val="hybridMultilevel"/>
    <w:tmpl w:val="79E81AE0"/>
    <w:lvl w:ilvl="0" w:tplc="BAA26A3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3EC1203D"/>
    <w:multiLevelType w:val="hybridMultilevel"/>
    <w:tmpl w:val="D4C2C56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2D81C6F"/>
    <w:multiLevelType w:val="hybridMultilevel"/>
    <w:tmpl w:val="29DEA8D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CC4931"/>
    <w:multiLevelType w:val="hybridMultilevel"/>
    <w:tmpl w:val="4D041CA2"/>
    <w:lvl w:ilvl="0" w:tplc="7CB0F82C">
      <w:start w:val="1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C83EA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E972FBF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6605C"/>
    <w:multiLevelType w:val="hybridMultilevel"/>
    <w:tmpl w:val="E2A8D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C25D5"/>
    <w:multiLevelType w:val="hybridMultilevel"/>
    <w:tmpl w:val="0A6E7AE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522347F"/>
    <w:multiLevelType w:val="hybridMultilevel"/>
    <w:tmpl w:val="3C52896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9A427FB"/>
    <w:multiLevelType w:val="hybridMultilevel"/>
    <w:tmpl w:val="77927FEE"/>
    <w:lvl w:ilvl="0" w:tplc="3150446C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6A144182"/>
    <w:multiLevelType w:val="hybridMultilevel"/>
    <w:tmpl w:val="C1B241D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CCC1D72"/>
    <w:multiLevelType w:val="multilevel"/>
    <w:tmpl w:val="2842F74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317805"/>
    <w:multiLevelType w:val="hybridMultilevel"/>
    <w:tmpl w:val="6D08604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D5C76DF"/>
    <w:multiLevelType w:val="hybridMultilevel"/>
    <w:tmpl w:val="1CFE840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FDF620C"/>
    <w:multiLevelType w:val="hybridMultilevel"/>
    <w:tmpl w:val="834802F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5"/>
  </w:num>
  <w:num w:numId="5">
    <w:abstractNumId w:val="6"/>
  </w:num>
  <w:num w:numId="6">
    <w:abstractNumId w:val="5"/>
  </w:num>
  <w:num w:numId="7">
    <w:abstractNumId w:val="18"/>
  </w:num>
  <w:num w:numId="8">
    <w:abstractNumId w:val="1"/>
  </w:num>
  <w:num w:numId="9">
    <w:abstractNumId w:val="14"/>
  </w:num>
  <w:num w:numId="10">
    <w:abstractNumId w:val="20"/>
  </w:num>
  <w:num w:numId="11">
    <w:abstractNumId w:val="17"/>
  </w:num>
  <w:num w:numId="12">
    <w:abstractNumId w:val="11"/>
  </w:num>
  <w:num w:numId="13">
    <w:abstractNumId w:val="16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3"/>
  </w:num>
  <w:num w:numId="18">
    <w:abstractNumId w:val="7"/>
  </w:num>
  <w:num w:numId="19">
    <w:abstractNumId w:val="13"/>
  </w:num>
  <w:num w:numId="20">
    <w:abstractNumId w:val="2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90"/>
    <w:rsid w:val="00001DB2"/>
    <w:rsid w:val="0000242F"/>
    <w:rsid w:val="0000274A"/>
    <w:rsid w:val="000047B0"/>
    <w:rsid w:val="000109E7"/>
    <w:rsid w:val="000113B7"/>
    <w:rsid w:val="000164EA"/>
    <w:rsid w:val="00020398"/>
    <w:rsid w:val="000234FA"/>
    <w:rsid w:val="00026154"/>
    <w:rsid w:val="000315BA"/>
    <w:rsid w:val="000332FE"/>
    <w:rsid w:val="00033A6B"/>
    <w:rsid w:val="00035264"/>
    <w:rsid w:val="0003536F"/>
    <w:rsid w:val="00036504"/>
    <w:rsid w:val="00036E9E"/>
    <w:rsid w:val="00036EAD"/>
    <w:rsid w:val="0004020A"/>
    <w:rsid w:val="00041CAB"/>
    <w:rsid w:val="0004299E"/>
    <w:rsid w:val="00045C91"/>
    <w:rsid w:val="000473C7"/>
    <w:rsid w:val="00050612"/>
    <w:rsid w:val="00051B6C"/>
    <w:rsid w:val="00054BE5"/>
    <w:rsid w:val="00056C32"/>
    <w:rsid w:val="00060A5A"/>
    <w:rsid w:val="000650EB"/>
    <w:rsid w:val="00065BE6"/>
    <w:rsid w:val="000670CD"/>
    <w:rsid w:val="00073E27"/>
    <w:rsid w:val="00074CED"/>
    <w:rsid w:val="00083350"/>
    <w:rsid w:val="000838EC"/>
    <w:rsid w:val="00083982"/>
    <w:rsid w:val="00085523"/>
    <w:rsid w:val="00087AF9"/>
    <w:rsid w:val="00090066"/>
    <w:rsid w:val="00090BCF"/>
    <w:rsid w:val="000913A4"/>
    <w:rsid w:val="00092C17"/>
    <w:rsid w:val="0009488C"/>
    <w:rsid w:val="000957B8"/>
    <w:rsid w:val="00095BDF"/>
    <w:rsid w:val="00097513"/>
    <w:rsid w:val="000A0AB2"/>
    <w:rsid w:val="000A1C24"/>
    <w:rsid w:val="000A26ED"/>
    <w:rsid w:val="000A3CEC"/>
    <w:rsid w:val="000A3EFF"/>
    <w:rsid w:val="000A5204"/>
    <w:rsid w:val="000A549F"/>
    <w:rsid w:val="000A7B1F"/>
    <w:rsid w:val="000B03EC"/>
    <w:rsid w:val="000B4AD8"/>
    <w:rsid w:val="000C253D"/>
    <w:rsid w:val="000C6532"/>
    <w:rsid w:val="000D104B"/>
    <w:rsid w:val="000D132B"/>
    <w:rsid w:val="000D1B38"/>
    <w:rsid w:val="000D6FCB"/>
    <w:rsid w:val="000D7765"/>
    <w:rsid w:val="000D7874"/>
    <w:rsid w:val="000D7BE3"/>
    <w:rsid w:val="000E0357"/>
    <w:rsid w:val="000E0507"/>
    <w:rsid w:val="000F0992"/>
    <w:rsid w:val="000F2761"/>
    <w:rsid w:val="000F69A0"/>
    <w:rsid w:val="00103125"/>
    <w:rsid w:val="00103C94"/>
    <w:rsid w:val="001066D7"/>
    <w:rsid w:val="00106A3F"/>
    <w:rsid w:val="0010721B"/>
    <w:rsid w:val="00107352"/>
    <w:rsid w:val="00112F18"/>
    <w:rsid w:val="00113424"/>
    <w:rsid w:val="00113805"/>
    <w:rsid w:val="00114A42"/>
    <w:rsid w:val="00116AA9"/>
    <w:rsid w:val="001214D7"/>
    <w:rsid w:val="001221C9"/>
    <w:rsid w:val="00126348"/>
    <w:rsid w:val="001311D9"/>
    <w:rsid w:val="00133AEC"/>
    <w:rsid w:val="00134B42"/>
    <w:rsid w:val="00134FD8"/>
    <w:rsid w:val="00136FCA"/>
    <w:rsid w:val="001377DC"/>
    <w:rsid w:val="00142ABC"/>
    <w:rsid w:val="00144508"/>
    <w:rsid w:val="00144718"/>
    <w:rsid w:val="00144CD1"/>
    <w:rsid w:val="0014509F"/>
    <w:rsid w:val="00145B33"/>
    <w:rsid w:val="00145D3E"/>
    <w:rsid w:val="00145F60"/>
    <w:rsid w:val="001524DA"/>
    <w:rsid w:val="001554D7"/>
    <w:rsid w:val="001619ED"/>
    <w:rsid w:val="00161D02"/>
    <w:rsid w:val="001630ED"/>
    <w:rsid w:val="001638B5"/>
    <w:rsid w:val="00163CEC"/>
    <w:rsid w:val="00165167"/>
    <w:rsid w:val="00165470"/>
    <w:rsid w:val="00165EC6"/>
    <w:rsid w:val="00165FB9"/>
    <w:rsid w:val="0016640A"/>
    <w:rsid w:val="00166CD3"/>
    <w:rsid w:val="0016776E"/>
    <w:rsid w:val="00172452"/>
    <w:rsid w:val="00173B69"/>
    <w:rsid w:val="00176ADF"/>
    <w:rsid w:val="0017746D"/>
    <w:rsid w:val="00184002"/>
    <w:rsid w:val="001853EE"/>
    <w:rsid w:val="00185916"/>
    <w:rsid w:val="00192C65"/>
    <w:rsid w:val="00195AC3"/>
    <w:rsid w:val="001970CD"/>
    <w:rsid w:val="001A0404"/>
    <w:rsid w:val="001A11D1"/>
    <w:rsid w:val="001A192F"/>
    <w:rsid w:val="001A1D58"/>
    <w:rsid w:val="001A471D"/>
    <w:rsid w:val="001A4F1F"/>
    <w:rsid w:val="001A4FF2"/>
    <w:rsid w:val="001A5183"/>
    <w:rsid w:val="001A566E"/>
    <w:rsid w:val="001A62BD"/>
    <w:rsid w:val="001A6532"/>
    <w:rsid w:val="001A6FE4"/>
    <w:rsid w:val="001B2C48"/>
    <w:rsid w:val="001B4332"/>
    <w:rsid w:val="001B5CB0"/>
    <w:rsid w:val="001C2080"/>
    <w:rsid w:val="001C22DE"/>
    <w:rsid w:val="001C2C0E"/>
    <w:rsid w:val="001C429C"/>
    <w:rsid w:val="001C4457"/>
    <w:rsid w:val="001C7D69"/>
    <w:rsid w:val="001D019C"/>
    <w:rsid w:val="001D0A7E"/>
    <w:rsid w:val="001D69AF"/>
    <w:rsid w:val="001D7799"/>
    <w:rsid w:val="001D79A8"/>
    <w:rsid w:val="001E0BF0"/>
    <w:rsid w:val="001E397D"/>
    <w:rsid w:val="001E4F08"/>
    <w:rsid w:val="001E5A04"/>
    <w:rsid w:val="001E6C11"/>
    <w:rsid w:val="001E7118"/>
    <w:rsid w:val="001F059F"/>
    <w:rsid w:val="001F29C0"/>
    <w:rsid w:val="001F2AB4"/>
    <w:rsid w:val="001F6BDD"/>
    <w:rsid w:val="002007C2"/>
    <w:rsid w:val="00200EA2"/>
    <w:rsid w:val="0020433B"/>
    <w:rsid w:val="00205286"/>
    <w:rsid w:val="00206561"/>
    <w:rsid w:val="0020721E"/>
    <w:rsid w:val="00207393"/>
    <w:rsid w:val="00212FEF"/>
    <w:rsid w:val="002140CE"/>
    <w:rsid w:val="002144BD"/>
    <w:rsid w:val="0021577C"/>
    <w:rsid w:val="00216110"/>
    <w:rsid w:val="00221826"/>
    <w:rsid w:val="00222E1E"/>
    <w:rsid w:val="00223078"/>
    <w:rsid w:val="00236245"/>
    <w:rsid w:val="002364AE"/>
    <w:rsid w:val="00241994"/>
    <w:rsid w:val="00241F0C"/>
    <w:rsid w:val="0024241E"/>
    <w:rsid w:val="00245398"/>
    <w:rsid w:val="00245C27"/>
    <w:rsid w:val="00247CBF"/>
    <w:rsid w:val="0025293C"/>
    <w:rsid w:val="002561CD"/>
    <w:rsid w:val="00256423"/>
    <w:rsid w:val="00256584"/>
    <w:rsid w:val="0025669D"/>
    <w:rsid w:val="00256E4E"/>
    <w:rsid w:val="00260E6A"/>
    <w:rsid w:val="002622A6"/>
    <w:rsid w:val="00267198"/>
    <w:rsid w:val="00267272"/>
    <w:rsid w:val="0027334D"/>
    <w:rsid w:val="00275224"/>
    <w:rsid w:val="00280A79"/>
    <w:rsid w:val="00281EAE"/>
    <w:rsid w:val="00281FD6"/>
    <w:rsid w:val="00282F95"/>
    <w:rsid w:val="00282FEC"/>
    <w:rsid w:val="0028452F"/>
    <w:rsid w:val="0028571E"/>
    <w:rsid w:val="002907C9"/>
    <w:rsid w:val="00290F57"/>
    <w:rsid w:val="00292B4F"/>
    <w:rsid w:val="002937C3"/>
    <w:rsid w:val="00293DD0"/>
    <w:rsid w:val="00293E61"/>
    <w:rsid w:val="00294CE9"/>
    <w:rsid w:val="00295091"/>
    <w:rsid w:val="002A50BD"/>
    <w:rsid w:val="002A53F2"/>
    <w:rsid w:val="002A6248"/>
    <w:rsid w:val="002A6398"/>
    <w:rsid w:val="002A709C"/>
    <w:rsid w:val="002B1386"/>
    <w:rsid w:val="002B23EA"/>
    <w:rsid w:val="002B25FD"/>
    <w:rsid w:val="002B5691"/>
    <w:rsid w:val="002B62D3"/>
    <w:rsid w:val="002C0C19"/>
    <w:rsid w:val="002C1EF4"/>
    <w:rsid w:val="002C3391"/>
    <w:rsid w:val="002C4519"/>
    <w:rsid w:val="002C45B4"/>
    <w:rsid w:val="002C5410"/>
    <w:rsid w:val="002D2EC2"/>
    <w:rsid w:val="002D5FAC"/>
    <w:rsid w:val="002E04D6"/>
    <w:rsid w:val="002E3C19"/>
    <w:rsid w:val="002E506F"/>
    <w:rsid w:val="002E6E63"/>
    <w:rsid w:val="002F0504"/>
    <w:rsid w:val="002F1094"/>
    <w:rsid w:val="002F1CC0"/>
    <w:rsid w:val="002F2ED5"/>
    <w:rsid w:val="002F4098"/>
    <w:rsid w:val="002F50A4"/>
    <w:rsid w:val="002F6089"/>
    <w:rsid w:val="0030066F"/>
    <w:rsid w:val="00304777"/>
    <w:rsid w:val="0030534C"/>
    <w:rsid w:val="003062E6"/>
    <w:rsid w:val="0031121F"/>
    <w:rsid w:val="003112C9"/>
    <w:rsid w:val="003118E8"/>
    <w:rsid w:val="0031359A"/>
    <w:rsid w:val="0031507F"/>
    <w:rsid w:val="00315758"/>
    <w:rsid w:val="00316468"/>
    <w:rsid w:val="00321D1A"/>
    <w:rsid w:val="00326D8A"/>
    <w:rsid w:val="0033016F"/>
    <w:rsid w:val="00332722"/>
    <w:rsid w:val="003366C1"/>
    <w:rsid w:val="003368BD"/>
    <w:rsid w:val="00337C3A"/>
    <w:rsid w:val="00340BEE"/>
    <w:rsid w:val="003444F7"/>
    <w:rsid w:val="00345DAA"/>
    <w:rsid w:val="00346045"/>
    <w:rsid w:val="003479F3"/>
    <w:rsid w:val="003510F3"/>
    <w:rsid w:val="00351B28"/>
    <w:rsid w:val="00351E1B"/>
    <w:rsid w:val="00354123"/>
    <w:rsid w:val="00354EA1"/>
    <w:rsid w:val="00356550"/>
    <w:rsid w:val="0036079D"/>
    <w:rsid w:val="00362203"/>
    <w:rsid w:val="0036304D"/>
    <w:rsid w:val="00365308"/>
    <w:rsid w:val="00365732"/>
    <w:rsid w:val="00365B61"/>
    <w:rsid w:val="0036766C"/>
    <w:rsid w:val="00371E10"/>
    <w:rsid w:val="003735C5"/>
    <w:rsid w:val="00377CEE"/>
    <w:rsid w:val="00377E6E"/>
    <w:rsid w:val="00382894"/>
    <w:rsid w:val="00383661"/>
    <w:rsid w:val="00390418"/>
    <w:rsid w:val="00390908"/>
    <w:rsid w:val="003918DA"/>
    <w:rsid w:val="003923D4"/>
    <w:rsid w:val="00392A2A"/>
    <w:rsid w:val="003946B8"/>
    <w:rsid w:val="003953ED"/>
    <w:rsid w:val="003971DE"/>
    <w:rsid w:val="003A1454"/>
    <w:rsid w:val="003A4FCB"/>
    <w:rsid w:val="003A627B"/>
    <w:rsid w:val="003A7DD8"/>
    <w:rsid w:val="003B0BE8"/>
    <w:rsid w:val="003B0F4E"/>
    <w:rsid w:val="003B1673"/>
    <w:rsid w:val="003B16D0"/>
    <w:rsid w:val="003B2ED3"/>
    <w:rsid w:val="003B43B1"/>
    <w:rsid w:val="003C097B"/>
    <w:rsid w:val="003C26BD"/>
    <w:rsid w:val="003C5117"/>
    <w:rsid w:val="003C5808"/>
    <w:rsid w:val="003C637A"/>
    <w:rsid w:val="003C71AB"/>
    <w:rsid w:val="003C7FB8"/>
    <w:rsid w:val="003D1CDC"/>
    <w:rsid w:val="003D34F1"/>
    <w:rsid w:val="003E1C73"/>
    <w:rsid w:val="003E2B5A"/>
    <w:rsid w:val="003E3A0A"/>
    <w:rsid w:val="003E3D91"/>
    <w:rsid w:val="003E789E"/>
    <w:rsid w:val="003E7DCF"/>
    <w:rsid w:val="003F08A4"/>
    <w:rsid w:val="003F1B03"/>
    <w:rsid w:val="003F2617"/>
    <w:rsid w:val="003F71F3"/>
    <w:rsid w:val="003F7B10"/>
    <w:rsid w:val="004003C8"/>
    <w:rsid w:val="00401BAE"/>
    <w:rsid w:val="00403867"/>
    <w:rsid w:val="0040475E"/>
    <w:rsid w:val="0040790A"/>
    <w:rsid w:val="00410AD5"/>
    <w:rsid w:val="004115D2"/>
    <w:rsid w:val="00413C1A"/>
    <w:rsid w:val="0041699E"/>
    <w:rsid w:val="00417CDF"/>
    <w:rsid w:val="00423FFC"/>
    <w:rsid w:val="00424253"/>
    <w:rsid w:val="00434628"/>
    <w:rsid w:val="00437129"/>
    <w:rsid w:val="004376DD"/>
    <w:rsid w:val="00437988"/>
    <w:rsid w:val="00437D41"/>
    <w:rsid w:val="00445479"/>
    <w:rsid w:val="00450504"/>
    <w:rsid w:val="004525D0"/>
    <w:rsid w:val="00452F66"/>
    <w:rsid w:val="004530FC"/>
    <w:rsid w:val="004544D5"/>
    <w:rsid w:val="00454E78"/>
    <w:rsid w:val="00455417"/>
    <w:rsid w:val="00455A22"/>
    <w:rsid w:val="004565A7"/>
    <w:rsid w:val="00456B3E"/>
    <w:rsid w:val="00456D27"/>
    <w:rsid w:val="004572D7"/>
    <w:rsid w:val="00461AFB"/>
    <w:rsid w:val="004641A1"/>
    <w:rsid w:val="00466077"/>
    <w:rsid w:val="004663D7"/>
    <w:rsid w:val="00472566"/>
    <w:rsid w:val="00472F80"/>
    <w:rsid w:val="00473C95"/>
    <w:rsid w:val="00476198"/>
    <w:rsid w:val="004771C4"/>
    <w:rsid w:val="004777F3"/>
    <w:rsid w:val="00484065"/>
    <w:rsid w:val="004861A3"/>
    <w:rsid w:val="00486534"/>
    <w:rsid w:val="00492523"/>
    <w:rsid w:val="0049362A"/>
    <w:rsid w:val="00495560"/>
    <w:rsid w:val="00496FED"/>
    <w:rsid w:val="004972E8"/>
    <w:rsid w:val="004A17C2"/>
    <w:rsid w:val="004A1B94"/>
    <w:rsid w:val="004A43FF"/>
    <w:rsid w:val="004A4BD9"/>
    <w:rsid w:val="004A4C6D"/>
    <w:rsid w:val="004A5489"/>
    <w:rsid w:val="004A79B8"/>
    <w:rsid w:val="004B0311"/>
    <w:rsid w:val="004B0476"/>
    <w:rsid w:val="004B04ED"/>
    <w:rsid w:val="004B0E55"/>
    <w:rsid w:val="004B1D8C"/>
    <w:rsid w:val="004B2B78"/>
    <w:rsid w:val="004B2C0D"/>
    <w:rsid w:val="004B6397"/>
    <w:rsid w:val="004B76DC"/>
    <w:rsid w:val="004C192D"/>
    <w:rsid w:val="004C19B2"/>
    <w:rsid w:val="004D0CDB"/>
    <w:rsid w:val="004D33BA"/>
    <w:rsid w:val="004D53AC"/>
    <w:rsid w:val="004E17FD"/>
    <w:rsid w:val="004E1DC9"/>
    <w:rsid w:val="004E2E70"/>
    <w:rsid w:val="004E3E26"/>
    <w:rsid w:val="004E427C"/>
    <w:rsid w:val="004E6EBB"/>
    <w:rsid w:val="004E7000"/>
    <w:rsid w:val="004F0AA6"/>
    <w:rsid w:val="004F0D8E"/>
    <w:rsid w:val="004F2207"/>
    <w:rsid w:val="004F384D"/>
    <w:rsid w:val="004F481E"/>
    <w:rsid w:val="004F7863"/>
    <w:rsid w:val="004F7A6D"/>
    <w:rsid w:val="005017BC"/>
    <w:rsid w:val="00501E88"/>
    <w:rsid w:val="0050243D"/>
    <w:rsid w:val="00502458"/>
    <w:rsid w:val="005027D1"/>
    <w:rsid w:val="00503F2A"/>
    <w:rsid w:val="00504396"/>
    <w:rsid w:val="0050486C"/>
    <w:rsid w:val="00505AC2"/>
    <w:rsid w:val="00506DA5"/>
    <w:rsid w:val="00507055"/>
    <w:rsid w:val="0051156E"/>
    <w:rsid w:val="00513338"/>
    <w:rsid w:val="00513B91"/>
    <w:rsid w:val="0051485E"/>
    <w:rsid w:val="00515D00"/>
    <w:rsid w:val="00521B1D"/>
    <w:rsid w:val="00522A3F"/>
    <w:rsid w:val="005239DD"/>
    <w:rsid w:val="00524338"/>
    <w:rsid w:val="0052497C"/>
    <w:rsid w:val="00524A5E"/>
    <w:rsid w:val="00524C5D"/>
    <w:rsid w:val="005261CC"/>
    <w:rsid w:val="00527D01"/>
    <w:rsid w:val="00530C63"/>
    <w:rsid w:val="00532F90"/>
    <w:rsid w:val="0053470B"/>
    <w:rsid w:val="00536B27"/>
    <w:rsid w:val="00537FA3"/>
    <w:rsid w:val="00543276"/>
    <w:rsid w:val="005452C0"/>
    <w:rsid w:val="00545678"/>
    <w:rsid w:val="00545994"/>
    <w:rsid w:val="00546E5A"/>
    <w:rsid w:val="005503E3"/>
    <w:rsid w:val="0055073F"/>
    <w:rsid w:val="005511C0"/>
    <w:rsid w:val="005541BC"/>
    <w:rsid w:val="00556239"/>
    <w:rsid w:val="00561DA6"/>
    <w:rsid w:val="00563571"/>
    <w:rsid w:val="00564DAD"/>
    <w:rsid w:val="00564EC1"/>
    <w:rsid w:val="00564F60"/>
    <w:rsid w:val="00570F22"/>
    <w:rsid w:val="005718FC"/>
    <w:rsid w:val="00573321"/>
    <w:rsid w:val="0057470F"/>
    <w:rsid w:val="0058444F"/>
    <w:rsid w:val="0058463D"/>
    <w:rsid w:val="005903CF"/>
    <w:rsid w:val="00591B86"/>
    <w:rsid w:val="00592F73"/>
    <w:rsid w:val="005A00DC"/>
    <w:rsid w:val="005A01A7"/>
    <w:rsid w:val="005A0E0C"/>
    <w:rsid w:val="005A2212"/>
    <w:rsid w:val="005A3CB1"/>
    <w:rsid w:val="005A4F56"/>
    <w:rsid w:val="005A6B02"/>
    <w:rsid w:val="005A6FE8"/>
    <w:rsid w:val="005B01F2"/>
    <w:rsid w:val="005B25AF"/>
    <w:rsid w:val="005B2F38"/>
    <w:rsid w:val="005B5191"/>
    <w:rsid w:val="005B61DD"/>
    <w:rsid w:val="005B6B8B"/>
    <w:rsid w:val="005C063D"/>
    <w:rsid w:val="005C151B"/>
    <w:rsid w:val="005C3FFC"/>
    <w:rsid w:val="005C4886"/>
    <w:rsid w:val="005C5834"/>
    <w:rsid w:val="005D2E77"/>
    <w:rsid w:val="005D37CC"/>
    <w:rsid w:val="005D5509"/>
    <w:rsid w:val="005D5554"/>
    <w:rsid w:val="005D60A6"/>
    <w:rsid w:val="005D7DA0"/>
    <w:rsid w:val="005E0041"/>
    <w:rsid w:val="005E011D"/>
    <w:rsid w:val="005E01F7"/>
    <w:rsid w:val="005E2D94"/>
    <w:rsid w:val="005E55DC"/>
    <w:rsid w:val="005E5769"/>
    <w:rsid w:val="005E61F1"/>
    <w:rsid w:val="005F249E"/>
    <w:rsid w:val="005F4C59"/>
    <w:rsid w:val="005F4F88"/>
    <w:rsid w:val="00600A1D"/>
    <w:rsid w:val="0060231F"/>
    <w:rsid w:val="00605A80"/>
    <w:rsid w:val="00605B5D"/>
    <w:rsid w:val="00605F17"/>
    <w:rsid w:val="006106F2"/>
    <w:rsid w:val="00611960"/>
    <w:rsid w:val="006123A6"/>
    <w:rsid w:val="00615E98"/>
    <w:rsid w:val="006171C2"/>
    <w:rsid w:val="00621EB2"/>
    <w:rsid w:val="00622E7C"/>
    <w:rsid w:val="00623F8B"/>
    <w:rsid w:val="00626562"/>
    <w:rsid w:val="0062693A"/>
    <w:rsid w:val="0062780B"/>
    <w:rsid w:val="00627D1A"/>
    <w:rsid w:val="00631C85"/>
    <w:rsid w:val="006330DA"/>
    <w:rsid w:val="0063647E"/>
    <w:rsid w:val="00641D3B"/>
    <w:rsid w:val="0064270F"/>
    <w:rsid w:val="00643875"/>
    <w:rsid w:val="00645632"/>
    <w:rsid w:val="0065078B"/>
    <w:rsid w:val="00653461"/>
    <w:rsid w:val="006555F8"/>
    <w:rsid w:val="00655857"/>
    <w:rsid w:val="00657427"/>
    <w:rsid w:val="0066031B"/>
    <w:rsid w:val="0066188B"/>
    <w:rsid w:val="006642F0"/>
    <w:rsid w:val="00665ADF"/>
    <w:rsid w:val="00666376"/>
    <w:rsid w:val="006715D2"/>
    <w:rsid w:val="00671F98"/>
    <w:rsid w:val="006738B6"/>
    <w:rsid w:val="00673DD3"/>
    <w:rsid w:val="0067468D"/>
    <w:rsid w:val="0067576E"/>
    <w:rsid w:val="006768AF"/>
    <w:rsid w:val="00680A4B"/>
    <w:rsid w:val="00681D3C"/>
    <w:rsid w:val="00685A0C"/>
    <w:rsid w:val="00690DDF"/>
    <w:rsid w:val="00691D67"/>
    <w:rsid w:val="006944BE"/>
    <w:rsid w:val="00694C93"/>
    <w:rsid w:val="00695006"/>
    <w:rsid w:val="006A0797"/>
    <w:rsid w:val="006A1A02"/>
    <w:rsid w:val="006A1B54"/>
    <w:rsid w:val="006A1B66"/>
    <w:rsid w:val="006A21B3"/>
    <w:rsid w:val="006A3DEB"/>
    <w:rsid w:val="006A5327"/>
    <w:rsid w:val="006A60F6"/>
    <w:rsid w:val="006A715B"/>
    <w:rsid w:val="006B1ABA"/>
    <w:rsid w:val="006B2827"/>
    <w:rsid w:val="006B3370"/>
    <w:rsid w:val="006B3377"/>
    <w:rsid w:val="006B44E5"/>
    <w:rsid w:val="006B4FC8"/>
    <w:rsid w:val="006C05D4"/>
    <w:rsid w:val="006C13E6"/>
    <w:rsid w:val="006C1F15"/>
    <w:rsid w:val="006C2A95"/>
    <w:rsid w:val="006C35F0"/>
    <w:rsid w:val="006C386C"/>
    <w:rsid w:val="006C405A"/>
    <w:rsid w:val="006C78C0"/>
    <w:rsid w:val="006C7D05"/>
    <w:rsid w:val="006D24C1"/>
    <w:rsid w:val="006D3E0F"/>
    <w:rsid w:val="006D761F"/>
    <w:rsid w:val="006E0227"/>
    <w:rsid w:val="006E1F84"/>
    <w:rsid w:val="006E27C5"/>
    <w:rsid w:val="006E320C"/>
    <w:rsid w:val="006F4333"/>
    <w:rsid w:val="006F5713"/>
    <w:rsid w:val="006F5ADE"/>
    <w:rsid w:val="006F7C2D"/>
    <w:rsid w:val="00703E15"/>
    <w:rsid w:val="00704E6B"/>
    <w:rsid w:val="00713338"/>
    <w:rsid w:val="00716402"/>
    <w:rsid w:val="007177A6"/>
    <w:rsid w:val="00720DA2"/>
    <w:rsid w:val="00720F4C"/>
    <w:rsid w:val="0072419C"/>
    <w:rsid w:val="00725288"/>
    <w:rsid w:val="00727578"/>
    <w:rsid w:val="00731F46"/>
    <w:rsid w:val="007362FD"/>
    <w:rsid w:val="00740B84"/>
    <w:rsid w:val="00740F18"/>
    <w:rsid w:val="0074149D"/>
    <w:rsid w:val="007428C2"/>
    <w:rsid w:val="007430FF"/>
    <w:rsid w:val="007471AA"/>
    <w:rsid w:val="007516A2"/>
    <w:rsid w:val="00751796"/>
    <w:rsid w:val="00751C7D"/>
    <w:rsid w:val="00751CFE"/>
    <w:rsid w:val="0075405B"/>
    <w:rsid w:val="00755193"/>
    <w:rsid w:val="00756F16"/>
    <w:rsid w:val="007628F6"/>
    <w:rsid w:val="00762C6F"/>
    <w:rsid w:val="00763BA3"/>
    <w:rsid w:val="007643E9"/>
    <w:rsid w:val="00764E90"/>
    <w:rsid w:val="00764F7C"/>
    <w:rsid w:val="007725EA"/>
    <w:rsid w:val="0077489E"/>
    <w:rsid w:val="00776D21"/>
    <w:rsid w:val="00777018"/>
    <w:rsid w:val="00777060"/>
    <w:rsid w:val="00777798"/>
    <w:rsid w:val="007800D2"/>
    <w:rsid w:val="00781224"/>
    <w:rsid w:val="007848D6"/>
    <w:rsid w:val="00791653"/>
    <w:rsid w:val="00792F85"/>
    <w:rsid w:val="007932A1"/>
    <w:rsid w:val="00793F17"/>
    <w:rsid w:val="00793F63"/>
    <w:rsid w:val="00794966"/>
    <w:rsid w:val="00795208"/>
    <w:rsid w:val="00797B62"/>
    <w:rsid w:val="007A0A62"/>
    <w:rsid w:val="007A0A9C"/>
    <w:rsid w:val="007A1D8B"/>
    <w:rsid w:val="007A2185"/>
    <w:rsid w:val="007A226C"/>
    <w:rsid w:val="007A3A4B"/>
    <w:rsid w:val="007A46E0"/>
    <w:rsid w:val="007A4C4C"/>
    <w:rsid w:val="007A5213"/>
    <w:rsid w:val="007A7CAD"/>
    <w:rsid w:val="007B27BB"/>
    <w:rsid w:val="007B3B2C"/>
    <w:rsid w:val="007B4F3A"/>
    <w:rsid w:val="007B5522"/>
    <w:rsid w:val="007C12EF"/>
    <w:rsid w:val="007C45A4"/>
    <w:rsid w:val="007C522F"/>
    <w:rsid w:val="007C6F49"/>
    <w:rsid w:val="007D049C"/>
    <w:rsid w:val="007D2382"/>
    <w:rsid w:val="007D2BFE"/>
    <w:rsid w:val="007D528B"/>
    <w:rsid w:val="007D6A9D"/>
    <w:rsid w:val="007E57D7"/>
    <w:rsid w:val="007E5B10"/>
    <w:rsid w:val="007E7425"/>
    <w:rsid w:val="007F43EC"/>
    <w:rsid w:val="007F5CDC"/>
    <w:rsid w:val="007F7A96"/>
    <w:rsid w:val="00800BA2"/>
    <w:rsid w:val="00801196"/>
    <w:rsid w:val="00802DD2"/>
    <w:rsid w:val="008047FB"/>
    <w:rsid w:val="008061A8"/>
    <w:rsid w:val="008067BF"/>
    <w:rsid w:val="008106A2"/>
    <w:rsid w:val="00811DF0"/>
    <w:rsid w:val="00812092"/>
    <w:rsid w:val="00812A20"/>
    <w:rsid w:val="00813ED4"/>
    <w:rsid w:val="00814D02"/>
    <w:rsid w:val="00815EE7"/>
    <w:rsid w:val="008223F9"/>
    <w:rsid w:val="00822DA8"/>
    <w:rsid w:val="008230FC"/>
    <w:rsid w:val="00826DAC"/>
    <w:rsid w:val="00827B16"/>
    <w:rsid w:val="00827F71"/>
    <w:rsid w:val="00830026"/>
    <w:rsid w:val="00830BA3"/>
    <w:rsid w:val="00830CBB"/>
    <w:rsid w:val="00831D98"/>
    <w:rsid w:val="008331C5"/>
    <w:rsid w:val="00833FEA"/>
    <w:rsid w:val="0084094E"/>
    <w:rsid w:val="00845955"/>
    <w:rsid w:val="00846BAB"/>
    <w:rsid w:val="008501C8"/>
    <w:rsid w:val="0085202F"/>
    <w:rsid w:val="0085269B"/>
    <w:rsid w:val="008536F3"/>
    <w:rsid w:val="00854392"/>
    <w:rsid w:val="00855F9E"/>
    <w:rsid w:val="00857E3D"/>
    <w:rsid w:val="00857F11"/>
    <w:rsid w:val="0086309A"/>
    <w:rsid w:val="00866A05"/>
    <w:rsid w:val="00866DA0"/>
    <w:rsid w:val="0086754B"/>
    <w:rsid w:val="00877596"/>
    <w:rsid w:val="00877B15"/>
    <w:rsid w:val="00882E42"/>
    <w:rsid w:val="00886BC7"/>
    <w:rsid w:val="00890090"/>
    <w:rsid w:val="008921FB"/>
    <w:rsid w:val="00892D11"/>
    <w:rsid w:val="00893B9F"/>
    <w:rsid w:val="00895AF8"/>
    <w:rsid w:val="00897264"/>
    <w:rsid w:val="008A0B5C"/>
    <w:rsid w:val="008A2EA0"/>
    <w:rsid w:val="008A7755"/>
    <w:rsid w:val="008A7785"/>
    <w:rsid w:val="008B0D53"/>
    <w:rsid w:val="008B2D99"/>
    <w:rsid w:val="008B4FCC"/>
    <w:rsid w:val="008B6791"/>
    <w:rsid w:val="008B6EE4"/>
    <w:rsid w:val="008B7C32"/>
    <w:rsid w:val="008C349F"/>
    <w:rsid w:val="008C4387"/>
    <w:rsid w:val="008C6CB0"/>
    <w:rsid w:val="008D0119"/>
    <w:rsid w:val="008D016D"/>
    <w:rsid w:val="008D0A61"/>
    <w:rsid w:val="008D1EB5"/>
    <w:rsid w:val="008D2104"/>
    <w:rsid w:val="008D33CA"/>
    <w:rsid w:val="008D4D0A"/>
    <w:rsid w:val="008D51F8"/>
    <w:rsid w:val="008D6902"/>
    <w:rsid w:val="008D7A0C"/>
    <w:rsid w:val="008E28B6"/>
    <w:rsid w:val="008E3AC9"/>
    <w:rsid w:val="008E6DD2"/>
    <w:rsid w:val="008E72AA"/>
    <w:rsid w:val="008F0711"/>
    <w:rsid w:val="008F27FD"/>
    <w:rsid w:val="008F2A2F"/>
    <w:rsid w:val="008F2C2C"/>
    <w:rsid w:val="008F4D8B"/>
    <w:rsid w:val="008F5D18"/>
    <w:rsid w:val="00900254"/>
    <w:rsid w:val="00900397"/>
    <w:rsid w:val="009007E1"/>
    <w:rsid w:val="00901AC0"/>
    <w:rsid w:val="009030F9"/>
    <w:rsid w:val="0090384B"/>
    <w:rsid w:val="00903BFD"/>
    <w:rsid w:val="00904017"/>
    <w:rsid w:val="00904DAF"/>
    <w:rsid w:val="00904FDA"/>
    <w:rsid w:val="009121A6"/>
    <w:rsid w:val="00913C93"/>
    <w:rsid w:val="00913DC5"/>
    <w:rsid w:val="00915480"/>
    <w:rsid w:val="009165AA"/>
    <w:rsid w:val="0092186B"/>
    <w:rsid w:val="00921944"/>
    <w:rsid w:val="00921CAE"/>
    <w:rsid w:val="00923180"/>
    <w:rsid w:val="009232BB"/>
    <w:rsid w:val="00923C93"/>
    <w:rsid w:val="00932D16"/>
    <w:rsid w:val="00935FAD"/>
    <w:rsid w:val="00936D94"/>
    <w:rsid w:val="00942860"/>
    <w:rsid w:val="00944ABF"/>
    <w:rsid w:val="00945DF7"/>
    <w:rsid w:val="00946B48"/>
    <w:rsid w:val="00950F7B"/>
    <w:rsid w:val="0095101A"/>
    <w:rsid w:val="0095654D"/>
    <w:rsid w:val="009602D5"/>
    <w:rsid w:val="00961118"/>
    <w:rsid w:val="00962149"/>
    <w:rsid w:val="00962B61"/>
    <w:rsid w:val="0096409A"/>
    <w:rsid w:val="00965412"/>
    <w:rsid w:val="00966690"/>
    <w:rsid w:val="009672FC"/>
    <w:rsid w:val="00971807"/>
    <w:rsid w:val="009727A0"/>
    <w:rsid w:val="009753CE"/>
    <w:rsid w:val="00977A7B"/>
    <w:rsid w:val="00985479"/>
    <w:rsid w:val="00987175"/>
    <w:rsid w:val="00990647"/>
    <w:rsid w:val="00992E05"/>
    <w:rsid w:val="00993C36"/>
    <w:rsid w:val="00994F64"/>
    <w:rsid w:val="009A3616"/>
    <w:rsid w:val="009A3935"/>
    <w:rsid w:val="009A6A9F"/>
    <w:rsid w:val="009B0C2C"/>
    <w:rsid w:val="009B2006"/>
    <w:rsid w:val="009B4B7C"/>
    <w:rsid w:val="009B4CD5"/>
    <w:rsid w:val="009C1B5C"/>
    <w:rsid w:val="009C1E9F"/>
    <w:rsid w:val="009C216E"/>
    <w:rsid w:val="009C2870"/>
    <w:rsid w:val="009C55DA"/>
    <w:rsid w:val="009C685F"/>
    <w:rsid w:val="009D1806"/>
    <w:rsid w:val="009D3126"/>
    <w:rsid w:val="009D36B8"/>
    <w:rsid w:val="009D53AD"/>
    <w:rsid w:val="009D6718"/>
    <w:rsid w:val="009D6D51"/>
    <w:rsid w:val="009E1B36"/>
    <w:rsid w:val="009E5E66"/>
    <w:rsid w:val="009E77B0"/>
    <w:rsid w:val="009F1140"/>
    <w:rsid w:val="009F289F"/>
    <w:rsid w:val="009F3DBF"/>
    <w:rsid w:val="009F4D04"/>
    <w:rsid w:val="009F60CC"/>
    <w:rsid w:val="009F7964"/>
    <w:rsid w:val="00A02D4F"/>
    <w:rsid w:val="00A0328B"/>
    <w:rsid w:val="00A04311"/>
    <w:rsid w:val="00A04B2C"/>
    <w:rsid w:val="00A063C0"/>
    <w:rsid w:val="00A07ACE"/>
    <w:rsid w:val="00A1393A"/>
    <w:rsid w:val="00A172FB"/>
    <w:rsid w:val="00A178AA"/>
    <w:rsid w:val="00A214D2"/>
    <w:rsid w:val="00A2220D"/>
    <w:rsid w:val="00A24B44"/>
    <w:rsid w:val="00A24B82"/>
    <w:rsid w:val="00A276C6"/>
    <w:rsid w:val="00A31D53"/>
    <w:rsid w:val="00A3444F"/>
    <w:rsid w:val="00A35DDF"/>
    <w:rsid w:val="00A36543"/>
    <w:rsid w:val="00A369D6"/>
    <w:rsid w:val="00A375F8"/>
    <w:rsid w:val="00A40B28"/>
    <w:rsid w:val="00A40DBF"/>
    <w:rsid w:val="00A41640"/>
    <w:rsid w:val="00A43569"/>
    <w:rsid w:val="00A452AD"/>
    <w:rsid w:val="00A51BED"/>
    <w:rsid w:val="00A5302F"/>
    <w:rsid w:val="00A56EE8"/>
    <w:rsid w:val="00A57C73"/>
    <w:rsid w:val="00A60FBC"/>
    <w:rsid w:val="00A61528"/>
    <w:rsid w:val="00A64043"/>
    <w:rsid w:val="00A6521F"/>
    <w:rsid w:val="00A65905"/>
    <w:rsid w:val="00A65D68"/>
    <w:rsid w:val="00A66203"/>
    <w:rsid w:val="00A67BAC"/>
    <w:rsid w:val="00A70492"/>
    <w:rsid w:val="00A733B0"/>
    <w:rsid w:val="00A7462E"/>
    <w:rsid w:val="00A81D78"/>
    <w:rsid w:val="00A8453D"/>
    <w:rsid w:val="00A84E82"/>
    <w:rsid w:val="00A8666A"/>
    <w:rsid w:val="00A86A26"/>
    <w:rsid w:val="00A86F87"/>
    <w:rsid w:val="00A87F52"/>
    <w:rsid w:val="00A925DD"/>
    <w:rsid w:val="00A94002"/>
    <w:rsid w:val="00AA1EEF"/>
    <w:rsid w:val="00AA71CC"/>
    <w:rsid w:val="00AB1878"/>
    <w:rsid w:val="00AB1D92"/>
    <w:rsid w:val="00AB24CA"/>
    <w:rsid w:val="00AB2CB9"/>
    <w:rsid w:val="00AB3C24"/>
    <w:rsid w:val="00AB7126"/>
    <w:rsid w:val="00AC1F78"/>
    <w:rsid w:val="00AC3D78"/>
    <w:rsid w:val="00AD2E90"/>
    <w:rsid w:val="00AD5400"/>
    <w:rsid w:val="00AD57DC"/>
    <w:rsid w:val="00AD76FF"/>
    <w:rsid w:val="00AE0281"/>
    <w:rsid w:val="00AE154E"/>
    <w:rsid w:val="00AE462C"/>
    <w:rsid w:val="00AE5B6A"/>
    <w:rsid w:val="00AE61A7"/>
    <w:rsid w:val="00AE666D"/>
    <w:rsid w:val="00AF0118"/>
    <w:rsid w:val="00AF2876"/>
    <w:rsid w:val="00AF3750"/>
    <w:rsid w:val="00AF7455"/>
    <w:rsid w:val="00B00BB9"/>
    <w:rsid w:val="00B022AE"/>
    <w:rsid w:val="00B02FAB"/>
    <w:rsid w:val="00B05203"/>
    <w:rsid w:val="00B10A85"/>
    <w:rsid w:val="00B11232"/>
    <w:rsid w:val="00B12B1B"/>
    <w:rsid w:val="00B15933"/>
    <w:rsid w:val="00B16F03"/>
    <w:rsid w:val="00B172A9"/>
    <w:rsid w:val="00B21301"/>
    <w:rsid w:val="00B23DA6"/>
    <w:rsid w:val="00B24D90"/>
    <w:rsid w:val="00B25A75"/>
    <w:rsid w:val="00B33F95"/>
    <w:rsid w:val="00B4029C"/>
    <w:rsid w:val="00B41080"/>
    <w:rsid w:val="00B41116"/>
    <w:rsid w:val="00B43DDF"/>
    <w:rsid w:val="00B456C5"/>
    <w:rsid w:val="00B51079"/>
    <w:rsid w:val="00B51566"/>
    <w:rsid w:val="00B546A7"/>
    <w:rsid w:val="00B6391E"/>
    <w:rsid w:val="00B663E2"/>
    <w:rsid w:val="00B66E02"/>
    <w:rsid w:val="00B70AEE"/>
    <w:rsid w:val="00B72227"/>
    <w:rsid w:val="00B72EA5"/>
    <w:rsid w:val="00B76EF7"/>
    <w:rsid w:val="00B82C81"/>
    <w:rsid w:val="00B82E0E"/>
    <w:rsid w:val="00B84436"/>
    <w:rsid w:val="00B90BCA"/>
    <w:rsid w:val="00B911FF"/>
    <w:rsid w:val="00B92E58"/>
    <w:rsid w:val="00B932A9"/>
    <w:rsid w:val="00B94CA8"/>
    <w:rsid w:val="00B96863"/>
    <w:rsid w:val="00B97E3C"/>
    <w:rsid w:val="00BA68F4"/>
    <w:rsid w:val="00BB1F73"/>
    <w:rsid w:val="00BB2742"/>
    <w:rsid w:val="00BB29D2"/>
    <w:rsid w:val="00BB3A8E"/>
    <w:rsid w:val="00BB49A0"/>
    <w:rsid w:val="00BB49C1"/>
    <w:rsid w:val="00BC3D0A"/>
    <w:rsid w:val="00BC3E01"/>
    <w:rsid w:val="00BC4373"/>
    <w:rsid w:val="00BC560A"/>
    <w:rsid w:val="00BD0B30"/>
    <w:rsid w:val="00BD19C3"/>
    <w:rsid w:val="00BD64AD"/>
    <w:rsid w:val="00BD67AC"/>
    <w:rsid w:val="00BD72A3"/>
    <w:rsid w:val="00BE2037"/>
    <w:rsid w:val="00BE26D1"/>
    <w:rsid w:val="00BE4773"/>
    <w:rsid w:val="00BE4DAB"/>
    <w:rsid w:val="00BE5187"/>
    <w:rsid w:val="00BF0F47"/>
    <w:rsid w:val="00BF3EEE"/>
    <w:rsid w:val="00C00F83"/>
    <w:rsid w:val="00C034D6"/>
    <w:rsid w:val="00C03816"/>
    <w:rsid w:val="00C05821"/>
    <w:rsid w:val="00C06552"/>
    <w:rsid w:val="00C06F09"/>
    <w:rsid w:val="00C1090D"/>
    <w:rsid w:val="00C11BA7"/>
    <w:rsid w:val="00C15789"/>
    <w:rsid w:val="00C17BF4"/>
    <w:rsid w:val="00C20A83"/>
    <w:rsid w:val="00C20C7E"/>
    <w:rsid w:val="00C21156"/>
    <w:rsid w:val="00C21B25"/>
    <w:rsid w:val="00C21E77"/>
    <w:rsid w:val="00C2399F"/>
    <w:rsid w:val="00C26596"/>
    <w:rsid w:val="00C33EE2"/>
    <w:rsid w:val="00C356B1"/>
    <w:rsid w:val="00C35E25"/>
    <w:rsid w:val="00C40ECD"/>
    <w:rsid w:val="00C4698F"/>
    <w:rsid w:val="00C51935"/>
    <w:rsid w:val="00C52903"/>
    <w:rsid w:val="00C538F4"/>
    <w:rsid w:val="00C540AA"/>
    <w:rsid w:val="00C54E48"/>
    <w:rsid w:val="00C65BF2"/>
    <w:rsid w:val="00C67B24"/>
    <w:rsid w:val="00C70AEA"/>
    <w:rsid w:val="00C7395C"/>
    <w:rsid w:val="00C76158"/>
    <w:rsid w:val="00C768EA"/>
    <w:rsid w:val="00C76939"/>
    <w:rsid w:val="00C814B6"/>
    <w:rsid w:val="00C8238E"/>
    <w:rsid w:val="00C82872"/>
    <w:rsid w:val="00C837C2"/>
    <w:rsid w:val="00C84198"/>
    <w:rsid w:val="00C84A22"/>
    <w:rsid w:val="00C90647"/>
    <w:rsid w:val="00C95B74"/>
    <w:rsid w:val="00C95D47"/>
    <w:rsid w:val="00C96ABA"/>
    <w:rsid w:val="00CA3509"/>
    <w:rsid w:val="00CA702C"/>
    <w:rsid w:val="00CA7AAF"/>
    <w:rsid w:val="00CB00B3"/>
    <w:rsid w:val="00CB06CA"/>
    <w:rsid w:val="00CB14F0"/>
    <w:rsid w:val="00CB173D"/>
    <w:rsid w:val="00CB348D"/>
    <w:rsid w:val="00CB3C0B"/>
    <w:rsid w:val="00CB6297"/>
    <w:rsid w:val="00CB650C"/>
    <w:rsid w:val="00CC0F9C"/>
    <w:rsid w:val="00CC1992"/>
    <w:rsid w:val="00CC2A8D"/>
    <w:rsid w:val="00CC3FAF"/>
    <w:rsid w:val="00CC4C8E"/>
    <w:rsid w:val="00CC50B7"/>
    <w:rsid w:val="00CD1C75"/>
    <w:rsid w:val="00CD2062"/>
    <w:rsid w:val="00CE1947"/>
    <w:rsid w:val="00CE2EB4"/>
    <w:rsid w:val="00CE4641"/>
    <w:rsid w:val="00CE47DB"/>
    <w:rsid w:val="00CE59CE"/>
    <w:rsid w:val="00CE63E9"/>
    <w:rsid w:val="00CF1141"/>
    <w:rsid w:val="00CF1B10"/>
    <w:rsid w:val="00CF29C6"/>
    <w:rsid w:val="00CF2C46"/>
    <w:rsid w:val="00D00883"/>
    <w:rsid w:val="00D01D59"/>
    <w:rsid w:val="00D044F2"/>
    <w:rsid w:val="00D05E0A"/>
    <w:rsid w:val="00D06178"/>
    <w:rsid w:val="00D108E9"/>
    <w:rsid w:val="00D11C47"/>
    <w:rsid w:val="00D1453D"/>
    <w:rsid w:val="00D15859"/>
    <w:rsid w:val="00D173C9"/>
    <w:rsid w:val="00D179B1"/>
    <w:rsid w:val="00D200BD"/>
    <w:rsid w:val="00D22474"/>
    <w:rsid w:val="00D22845"/>
    <w:rsid w:val="00D23A17"/>
    <w:rsid w:val="00D246DC"/>
    <w:rsid w:val="00D2483F"/>
    <w:rsid w:val="00D26EDC"/>
    <w:rsid w:val="00D273E6"/>
    <w:rsid w:val="00D27E83"/>
    <w:rsid w:val="00D303A2"/>
    <w:rsid w:val="00D30F7B"/>
    <w:rsid w:val="00D34B93"/>
    <w:rsid w:val="00D365D4"/>
    <w:rsid w:val="00D41F4C"/>
    <w:rsid w:val="00D426C5"/>
    <w:rsid w:val="00D43B31"/>
    <w:rsid w:val="00D464D5"/>
    <w:rsid w:val="00D46682"/>
    <w:rsid w:val="00D4675C"/>
    <w:rsid w:val="00D46F50"/>
    <w:rsid w:val="00D50036"/>
    <w:rsid w:val="00D50908"/>
    <w:rsid w:val="00D51F71"/>
    <w:rsid w:val="00D52B8F"/>
    <w:rsid w:val="00D54498"/>
    <w:rsid w:val="00D565F9"/>
    <w:rsid w:val="00D57F01"/>
    <w:rsid w:val="00D60078"/>
    <w:rsid w:val="00D62B93"/>
    <w:rsid w:val="00D63F69"/>
    <w:rsid w:val="00D76CD4"/>
    <w:rsid w:val="00D808E5"/>
    <w:rsid w:val="00D82146"/>
    <w:rsid w:val="00D8251A"/>
    <w:rsid w:val="00D825C6"/>
    <w:rsid w:val="00D846E9"/>
    <w:rsid w:val="00D90030"/>
    <w:rsid w:val="00D9296D"/>
    <w:rsid w:val="00D933B1"/>
    <w:rsid w:val="00D94272"/>
    <w:rsid w:val="00D954F1"/>
    <w:rsid w:val="00D96D07"/>
    <w:rsid w:val="00D97B98"/>
    <w:rsid w:val="00DA20E8"/>
    <w:rsid w:val="00DA33B9"/>
    <w:rsid w:val="00DA7F29"/>
    <w:rsid w:val="00DB26D8"/>
    <w:rsid w:val="00DB33BB"/>
    <w:rsid w:val="00DB3F36"/>
    <w:rsid w:val="00DC0318"/>
    <w:rsid w:val="00DC0C36"/>
    <w:rsid w:val="00DC30B1"/>
    <w:rsid w:val="00DC31E8"/>
    <w:rsid w:val="00DC55E3"/>
    <w:rsid w:val="00DD2E6F"/>
    <w:rsid w:val="00DD58BF"/>
    <w:rsid w:val="00DD61C5"/>
    <w:rsid w:val="00DD6873"/>
    <w:rsid w:val="00DD73F1"/>
    <w:rsid w:val="00DE27FC"/>
    <w:rsid w:val="00DE4C93"/>
    <w:rsid w:val="00DE5297"/>
    <w:rsid w:val="00DE5703"/>
    <w:rsid w:val="00DE7BDE"/>
    <w:rsid w:val="00DF2E97"/>
    <w:rsid w:val="00DF30AB"/>
    <w:rsid w:val="00DF6A3A"/>
    <w:rsid w:val="00E034D8"/>
    <w:rsid w:val="00E0401E"/>
    <w:rsid w:val="00E04D61"/>
    <w:rsid w:val="00E05215"/>
    <w:rsid w:val="00E11D6A"/>
    <w:rsid w:val="00E123AB"/>
    <w:rsid w:val="00E16014"/>
    <w:rsid w:val="00E17CCE"/>
    <w:rsid w:val="00E20A27"/>
    <w:rsid w:val="00E2292D"/>
    <w:rsid w:val="00E2508F"/>
    <w:rsid w:val="00E26464"/>
    <w:rsid w:val="00E30541"/>
    <w:rsid w:val="00E348BA"/>
    <w:rsid w:val="00E3646D"/>
    <w:rsid w:val="00E405EF"/>
    <w:rsid w:val="00E41006"/>
    <w:rsid w:val="00E41F98"/>
    <w:rsid w:val="00E43622"/>
    <w:rsid w:val="00E436E6"/>
    <w:rsid w:val="00E45EE5"/>
    <w:rsid w:val="00E47B8B"/>
    <w:rsid w:val="00E512FE"/>
    <w:rsid w:val="00E51C8F"/>
    <w:rsid w:val="00E532F9"/>
    <w:rsid w:val="00E55BAC"/>
    <w:rsid w:val="00E6244E"/>
    <w:rsid w:val="00E64396"/>
    <w:rsid w:val="00E66668"/>
    <w:rsid w:val="00E66B3C"/>
    <w:rsid w:val="00E7037B"/>
    <w:rsid w:val="00E8056E"/>
    <w:rsid w:val="00E806F2"/>
    <w:rsid w:val="00E81D89"/>
    <w:rsid w:val="00E8312C"/>
    <w:rsid w:val="00E8485E"/>
    <w:rsid w:val="00E849E7"/>
    <w:rsid w:val="00E8598E"/>
    <w:rsid w:val="00E86114"/>
    <w:rsid w:val="00E90478"/>
    <w:rsid w:val="00E9273D"/>
    <w:rsid w:val="00E93208"/>
    <w:rsid w:val="00E93DE4"/>
    <w:rsid w:val="00E93EA5"/>
    <w:rsid w:val="00EA32A8"/>
    <w:rsid w:val="00EA4023"/>
    <w:rsid w:val="00EA4BB3"/>
    <w:rsid w:val="00EA5709"/>
    <w:rsid w:val="00EA6C49"/>
    <w:rsid w:val="00EB2248"/>
    <w:rsid w:val="00EB4CA9"/>
    <w:rsid w:val="00EB52B3"/>
    <w:rsid w:val="00EB5601"/>
    <w:rsid w:val="00EB5B19"/>
    <w:rsid w:val="00EC009C"/>
    <w:rsid w:val="00EC37CB"/>
    <w:rsid w:val="00EC689E"/>
    <w:rsid w:val="00ED0E0A"/>
    <w:rsid w:val="00ED3403"/>
    <w:rsid w:val="00ED3A46"/>
    <w:rsid w:val="00EE1F1A"/>
    <w:rsid w:val="00EE488F"/>
    <w:rsid w:val="00EE533B"/>
    <w:rsid w:val="00EF0ED2"/>
    <w:rsid w:val="00EF226B"/>
    <w:rsid w:val="00EF403F"/>
    <w:rsid w:val="00F0324F"/>
    <w:rsid w:val="00F06DFE"/>
    <w:rsid w:val="00F116B7"/>
    <w:rsid w:val="00F1211B"/>
    <w:rsid w:val="00F14DA2"/>
    <w:rsid w:val="00F207C8"/>
    <w:rsid w:val="00F2272E"/>
    <w:rsid w:val="00F2333D"/>
    <w:rsid w:val="00F2347C"/>
    <w:rsid w:val="00F279A7"/>
    <w:rsid w:val="00F304EE"/>
    <w:rsid w:val="00F31D59"/>
    <w:rsid w:val="00F32B67"/>
    <w:rsid w:val="00F32E7B"/>
    <w:rsid w:val="00F34059"/>
    <w:rsid w:val="00F34167"/>
    <w:rsid w:val="00F41D6B"/>
    <w:rsid w:val="00F42672"/>
    <w:rsid w:val="00F42A1C"/>
    <w:rsid w:val="00F43A60"/>
    <w:rsid w:val="00F51DE9"/>
    <w:rsid w:val="00F53917"/>
    <w:rsid w:val="00F54356"/>
    <w:rsid w:val="00F54D2B"/>
    <w:rsid w:val="00F56763"/>
    <w:rsid w:val="00F62CBA"/>
    <w:rsid w:val="00F62DE7"/>
    <w:rsid w:val="00F62F46"/>
    <w:rsid w:val="00F63964"/>
    <w:rsid w:val="00F65BD6"/>
    <w:rsid w:val="00F70410"/>
    <w:rsid w:val="00F70DDD"/>
    <w:rsid w:val="00F71783"/>
    <w:rsid w:val="00F73895"/>
    <w:rsid w:val="00F76662"/>
    <w:rsid w:val="00F77859"/>
    <w:rsid w:val="00F81A36"/>
    <w:rsid w:val="00F820FB"/>
    <w:rsid w:val="00F822C0"/>
    <w:rsid w:val="00F83BE1"/>
    <w:rsid w:val="00F83E4F"/>
    <w:rsid w:val="00F83FC5"/>
    <w:rsid w:val="00F87651"/>
    <w:rsid w:val="00F91812"/>
    <w:rsid w:val="00F925E6"/>
    <w:rsid w:val="00F92EA7"/>
    <w:rsid w:val="00F931AA"/>
    <w:rsid w:val="00F93292"/>
    <w:rsid w:val="00F9393B"/>
    <w:rsid w:val="00F9713F"/>
    <w:rsid w:val="00F9716F"/>
    <w:rsid w:val="00F9764C"/>
    <w:rsid w:val="00FA0D2D"/>
    <w:rsid w:val="00FA12E8"/>
    <w:rsid w:val="00FA28B2"/>
    <w:rsid w:val="00FA2B81"/>
    <w:rsid w:val="00FA4855"/>
    <w:rsid w:val="00FA6185"/>
    <w:rsid w:val="00FA7838"/>
    <w:rsid w:val="00FB114A"/>
    <w:rsid w:val="00FB2C6F"/>
    <w:rsid w:val="00FB2D57"/>
    <w:rsid w:val="00FB35F1"/>
    <w:rsid w:val="00FB3D48"/>
    <w:rsid w:val="00FB65A6"/>
    <w:rsid w:val="00FC5DA3"/>
    <w:rsid w:val="00FC6253"/>
    <w:rsid w:val="00FC6A82"/>
    <w:rsid w:val="00FC6DC8"/>
    <w:rsid w:val="00FD75D9"/>
    <w:rsid w:val="00FE1F86"/>
    <w:rsid w:val="00FE6876"/>
    <w:rsid w:val="00FF14C1"/>
    <w:rsid w:val="00FF2368"/>
    <w:rsid w:val="00FF4E3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D8E26E2"/>
  <w15:docId w15:val="{66098091-8EA2-438A-96F0-30AB7968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A4"/>
    <w:rPr>
      <w:sz w:val="24"/>
      <w:szCs w:val="24"/>
      <w:lang w:val="fr-FR" w:eastAsia="fr-FR"/>
    </w:rPr>
  </w:style>
  <w:style w:type="paragraph" w:styleId="Titre1">
    <w:name w:val="heading 1"/>
    <w:basedOn w:val="Normal"/>
    <w:next w:val="Corpsdetexte"/>
    <w:qFormat/>
    <w:rsid w:val="00C84A22"/>
    <w:pPr>
      <w:keepNext/>
      <w:numPr>
        <w:numId w:val="11"/>
      </w:numPr>
      <w:shd w:val="clear" w:color="auto" w:fill="1F497D" w:themeFill="text2"/>
      <w:tabs>
        <w:tab w:val="right" w:pos="8789"/>
      </w:tabs>
      <w:spacing w:before="240" w:after="120"/>
      <w:ind w:left="431" w:hanging="431"/>
      <w:outlineLvl w:val="0"/>
    </w:pPr>
    <w:rPr>
      <w:rFonts w:ascii="Trebuchet MS" w:hAnsi="Trebuchet MS" w:cs="Arial"/>
      <w:b/>
      <w:bCs/>
      <w:color w:val="FFFFFF" w:themeColor="background1"/>
      <w:kern w:val="32"/>
      <w:sz w:val="28"/>
      <w:szCs w:val="32"/>
    </w:rPr>
  </w:style>
  <w:style w:type="paragraph" w:styleId="Titre2">
    <w:name w:val="heading 2"/>
    <w:basedOn w:val="Normal"/>
    <w:next w:val="Corpsdetexte"/>
    <w:link w:val="Titre2Car"/>
    <w:qFormat/>
    <w:rsid w:val="001D79A8"/>
    <w:pPr>
      <w:keepNext/>
      <w:numPr>
        <w:ilvl w:val="1"/>
        <w:numId w:val="11"/>
      </w:numPr>
      <w:shd w:val="clear" w:color="auto" w:fill="0070C0"/>
      <w:spacing w:before="120" w:after="120"/>
      <w:ind w:left="720" w:hanging="578"/>
      <w:outlineLvl w:val="1"/>
    </w:pPr>
    <w:rPr>
      <w:rFonts w:ascii="Trebuchet MS" w:hAnsi="Trebuchet MS" w:cs="Arial"/>
      <w:b/>
      <w:bCs/>
      <w:iCs/>
      <w:color w:val="FFFFFF" w:themeColor="background1"/>
      <w:sz w:val="26"/>
      <w:szCs w:val="28"/>
    </w:rPr>
  </w:style>
  <w:style w:type="paragraph" w:styleId="Titre3">
    <w:name w:val="heading 3"/>
    <w:basedOn w:val="Normal"/>
    <w:next w:val="Corpsdetexte"/>
    <w:link w:val="Titre3Car"/>
    <w:qFormat/>
    <w:rsid w:val="001D79A8"/>
    <w:pPr>
      <w:keepNext/>
      <w:keepLines/>
      <w:numPr>
        <w:ilvl w:val="2"/>
        <w:numId w:val="11"/>
      </w:numPr>
      <w:shd w:val="clear" w:color="auto" w:fill="8DB3E2" w:themeFill="text2" w:themeFillTint="66"/>
      <w:spacing w:before="120" w:after="120"/>
      <w:ind w:left="1004"/>
      <w:outlineLvl w:val="2"/>
    </w:pPr>
    <w:rPr>
      <w:rFonts w:ascii="Trebuchet MS" w:eastAsiaTheme="majorEastAsia" w:hAnsi="Trebuchet MS" w:cstheme="majorBidi"/>
      <w:b/>
      <w:bCs/>
      <w:color w:val="FFFFFF" w:themeColor="background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95091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95091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95091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95091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95091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95091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B15933"/>
    <w:pPr>
      <w:spacing w:after="60"/>
      <w:ind w:left="284"/>
      <w:jc w:val="both"/>
    </w:pPr>
    <w:rPr>
      <w:rFonts w:asciiTheme="minorHAnsi" w:hAnsiTheme="minorHAnsi"/>
      <w:sz w:val="22"/>
    </w:rPr>
  </w:style>
  <w:style w:type="paragraph" w:styleId="En-tte">
    <w:name w:val="head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 w:val="22"/>
      <w:szCs w:val="20"/>
    </w:rPr>
  </w:style>
  <w:style w:type="paragraph" w:styleId="Pieddepage">
    <w:name w:val="foot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Cs w:val="20"/>
    </w:rPr>
  </w:style>
  <w:style w:type="paragraph" w:styleId="Textedebulles">
    <w:name w:val="Balloon Text"/>
    <w:basedOn w:val="Normal"/>
    <w:link w:val="TextedebullesCar"/>
    <w:rsid w:val="00492523"/>
    <w:rPr>
      <w:rFonts w:ascii="Tahoma" w:hAnsi="Tahoma" w:cs="Tahoma"/>
      <w:sz w:val="16"/>
      <w:szCs w:val="16"/>
    </w:rPr>
  </w:style>
  <w:style w:type="paragraph" w:customStyle="1" w:styleId="Images">
    <w:name w:val="Images"/>
    <w:basedOn w:val="Corpsdetexte"/>
    <w:next w:val="Corpsdetexte"/>
    <w:rsid w:val="00A65D68"/>
    <w:pPr>
      <w:jc w:val="center"/>
    </w:pPr>
  </w:style>
  <w:style w:type="character" w:customStyle="1" w:styleId="TextedebullesCar">
    <w:name w:val="Texte de bulles Car"/>
    <w:basedOn w:val="Policepardfaut"/>
    <w:link w:val="Textedebulles"/>
    <w:rsid w:val="00492523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7A4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qFormat/>
    <w:rsid w:val="00C84A22"/>
    <w:pP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C84A22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3Car">
    <w:name w:val="Titre 3 Car"/>
    <w:basedOn w:val="Policepardfaut"/>
    <w:link w:val="Titre3"/>
    <w:rsid w:val="001D79A8"/>
    <w:rPr>
      <w:rFonts w:ascii="Trebuchet MS" w:eastAsiaTheme="majorEastAsia" w:hAnsi="Trebuchet MS" w:cstheme="majorBidi"/>
      <w:b/>
      <w:bCs/>
      <w:color w:val="FFFFFF" w:themeColor="background1"/>
      <w:sz w:val="24"/>
      <w:szCs w:val="24"/>
      <w:shd w:val="clear" w:color="auto" w:fill="8DB3E2" w:themeFill="text2" w:themeFillTint="66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2950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2950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2950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295091"/>
    <w:rPr>
      <w:rFonts w:asciiTheme="majorHAnsi" w:eastAsiaTheme="majorEastAsia" w:hAnsiTheme="majorHAnsi" w:cstheme="majorBidi"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lang w:val="fr-FR" w:eastAsia="fr-FR"/>
    </w:rPr>
  </w:style>
  <w:style w:type="character" w:styleId="Lienhypertexte">
    <w:name w:val="Hyperlink"/>
    <w:basedOn w:val="Policepardfaut"/>
    <w:rsid w:val="007C45A4"/>
    <w:rPr>
      <w:color w:val="0000FF" w:themeColor="hyperlink"/>
      <w:u w:val="single"/>
    </w:rPr>
  </w:style>
  <w:style w:type="table" w:styleId="Trameclaire-Accent1">
    <w:name w:val="Light Shading Accent 1"/>
    <w:basedOn w:val="TableauNormal"/>
    <w:uiPriority w:val="60"/>
    <w:rsid w:val="00505A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n-tte2">
    <w:name w:val="En-tête 2"/>
    <w:basedOn w:val="En-tte"/>
    <w:qFormat/>
    <w:rsid w:val="00F1211B"/>
    <w:rPr>
      <w:b w:val="0"/>
    </w:rPr>
  </w:style>
  <w:style w:type="paragraph" w:customStyle="1" w:styleId="Pieddepage2">
    <w:name w:val="Pied de page 2"/>
    <w:basedOn w:val="Pieddepage"/>
    <w:qFormat/>
    <w:rsid w:val="001D79A8"/>
    <w:rPr>
      <w:b w:val="0"/>
      <w:sz w:val="16"/>
    </w:rPr>
  </w:style>
  <w:style w:type="paragraph" w:customStyle="1" w:styleId="Exemple">
    <w:name w:val="Exemple"/>
    <w:basedOn w:val="Corpsdetexte"/>
    <w:qFormat/>
    <w:rsid w:val="00267198"/>
    <w:pPr>
      <w:jc w:val="left"/>
    </w:pPr>
    <w:rPr>
      <w:b/>
    </w:rPr>
  </w:style>
  <w:style w:type="character" w:customStyle="1" w:styleId="Titre2Car">
    <w:name w:val="Titre 2 Car"/>
    <w:basedOn w:val="Policepardfaut"/>
    <w:link w:val="Titre2"/>
    <w:rsid w:val="001B4332"/>
    <w:rPr>
      <w:rFonts w:ascii="Trebuchet MS" w:hAnsi="Trebuchet MS" w:cs="Arial"/>
      <w:b/>
      <w:bCs/>
      <w:iCs/>
      <w:color w:val="FFFFFF" w:themeColor="background1"/>
      <w:sz w:val="26"/>
      <w:szCs w:val="28"/>
      <w:shd w:val="clear" w:color="auto" w:fill="0070C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1B4332"/>
    <w:rPr>
      <w:rFonts w:asciiTheme="minorHAnsi" w:hAnsiTheme="minorHAnsi"/>
      <w:sz w:val="22"/>
      <w:szCs w:val="24"/>
      <w:lang w:val="fr-FR" w:eastAsia="fr-FR"/>
    </w:rPr>
  </w:style>
  <w:style w:type="paragraph" w:customStyle="1" w:styleId="Corpsdetextemasqu">
    <w:name w:val="Corps de texte masqué"/>
    <w:basedOn w:val="Corpsdetexte"/>
    <w:qFormat/>
    <w:rsid w:val="006C1F15"/>
    <w:pPr>
      <w:ind w:left="0"/>
      <w:jc w:val="center"/>
    </w:pPr>
    <w:rPr>
      <w:vanish/>
      <w:color w:val="C0504D" w:themeColor="accent2"/>
    </w:rPr>
  </w:style>
  <w:style w:type="character" w:styleId="Textedelespacerserv">
    <w:name w:val="Placeholder Text"/>
    <w:basedOn w:val="Policepardfaut"/>
    <w:uiPriority w:val="99"/>
    <w:semiHidden/>
    <w:rsid w:val="006C386C"/>
    <w:rPr>
      <w:color w:val="808080"/>
    </w:rPr>
  </w:style>
  <w:style w:type="table" w:styleId="Listeclaire-Accent5">
    <w:name w:val="Light List Accent 5"/>
    <w:basedOn w:val="TableauNormal"/>
    <w:uiPriority w:val="61"/>
    <w:rsid w:val="00BE51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E849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2672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4B6397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val="fr-CH" w:eastAsia="en-US"/>
    </w:rPr>
  </w:style>
  <w:style w:type="character" w:styleId="lev">
    <w:name w:val="Strong"/>
    <w:uiPriority w:val="22"/>
    <w:qFormat/>
    <w:rsid w:val="004B6397"/>
    <w:rPr>
      <w:b/>
      <w:bCs/>
      <w:spacing w:val="0"/>
    </w:rPr>
  </w:style>
  <w:style w:type="paragraph" w:styleId="Lgende">
    <w:name w:val="caption"/>
    <w:basedOn w:val="Normal"/>
    <w:next w:val="Normal"/>
    <w:uiPriority w:val="35"/>
    <w:unhideWhenUsed/>
    <w:qFormat/>
    <w:rsid w:val="00877596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1F497D" w:themeColor="text2"/>
      <w:sz w:val="18"/>
      <w:szCs w:val="18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.favre\AppData\Roaming\Microsoft\Templates\Mod&#232;le%20CPNV%20I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7EB6-D135-4D29-8674-739D6D27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CPNV IEL.dotx</Template>
  <TotalTime>2541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CPNV 2</vt:lpstr>
    </vt:vector>
  </TitlesOfParts>
  <Company>CPNV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CPNV 2</dc:title>
  <dc:creator>FAVRE Raphaël</dc:creator>
  <cp:lastModifiedBy>FAVRE Raphael</cp:lastModifiedBy>
  <cp:revision>645</cp:revision>
  <cp:lastPrinted>2016-02-15T08:35:00Z</cp:lastPrinted>
  <dcterms:created xsi:type="dcterms:W3CDTF">2014-06-09T09:37:00Z</dcterms:created>
  <dcterms:modified xsi:type="dcterms:W3CDTF">2020-02-06T11:54:00Z</dcterms:modified>
</cp:coreProperties>
</file>