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A46" w:rsidRDefault="004F0D8E" w:rsidP="00AF3750">
      <w:pPr>
        <w:pStyle w:val="Titre1"/>
        <w:numPr>
          <w:ilvl w:val="0"/>
          <w:numId w:val="0"/>
        </w:numPr>
        <w:ind w:left="431" w:hanging="431"/>
      </w:pPr>
      <w:r>
        <w:t>Exercice « </w:t>
      </w:r>
      <w:r w:rsidR="000A28EE">
        <w:t>Liens</w:t>
      </w:r>
      <w:r>
        <w:t> »</w:t>
      </w:r>
      <w:r w:rsidR="006D24C1">
        <w:tab/>
      </w:r>
    </w:p>
    <w:p w:rsidR="004B6397" w:rsidRDefault="000A28EE" w:rsidP="004F0D8E">
      <w:pPr>
        <w:pStyle w:val="Corpsdetexte"/>
      </w:pPr>
      <w:r>
        <w:t>En observant les captures d’écran ci-dessous</w:t>
      </w:r>
      <w:r w:rsidR="00AF3750" w:rsidRPr="00AF3750">
        <w:t xml:space="preserve"> crée</w:t>
      </w:r>
      <w:r w:rsidR="00F83BE1">
        <w:t>z</w:t>
      </w:r>
      <w:r>
        <w:t xml:space="preserve"> les</w:t>
      </w:r>
      <w:r w:rsidR="00AF3750" w:rsidRPr="00AF3750">
        <w:t xml:space="preserve"> </w:t>
      </w:r>
      <w:r>
        <w:t xml:space="preserve">2 </w:t>
      </w:r>
      <w:r w:rsidR="00AF3750" w:rsidRPr="00AF3750">
        <w:t>page</w:t>
      </w:r>
      <w:r>
        <w:t>s</w:t>
      </w:r>
      <w:r w:rsidR="00AF3750" w:rsidRPr="00AF3750">
        <w:t xml:space="preserve"> représentée </w:t>
      </w:r>
      <w:r w:rsidR="00085523">
        <w:t>ci-dessous</w:t>
      </w:r>
      <w:r w:rsidR="006B1ABA">
        <w:t>.</w:t>
      </w:r>
    </w:p>
    <w:p w:rsidR="00F453C4" w:rsidRDefault="00F453C4" w:rsidP="00F453C4">
      <w:pPr>
        <w:pStyle w:val="Corpsdetexte"/>
        <w:numPr>
          <w:ilvl w:val="0"/>
          <w:numId w:val="23"/>
        </w:numPr>
      </w:pPr>
      <w:r>
        <w:t>Page 1 : planetes.html</w:t>
      </w:r>
    </w:p>
    <w:p w:rsidR="00F453C4" w:rsidRDefault="00D97E4D" w:rsidP="00F453C4">
      <w:pPr>
        <w:pStyle w:val="Corpsdetexte"/>
        <w:numPr>
          <w:ilvl w:val="0"/>
          <w:numId w:val="23"/>
        </w:numPr>
      </w:pPr>
      <w:r>
        <w:t>Page 2</w:t>
      </w:r>
      <w:r w:rsidR="00F453C4">
        <w:t> : mercure.html</w:t>
      </w:r>
    </w:p>
    <w:p w:rsidR="00CB6297" w:rsidRDefault="00CB6297" w:rsidP="004F0D8E">
      <w:pPr>
        <w:pStyle w:val="Corpsdetexte"/>
      </w:pPr>
    </w:p>
    <w:p w:rsidR="00524C5D" w:rsidRDefault="00524C5D" w:rsidP="00EA5C71">
      <w:pPr>
        <w:pStyle w:val="Titre2"/>
      </w:pPr>
      <w:r>
        <w:t>Contraintes </w:t>
      </w:r>
      <w:r w:rsidR="00D97E4D">
        <w:t xml:space="preserve">et </w:t>
      </w:r>
      <w:r w:rsidR="00EA5C71">
        <w:t>Considération</w:t>
      </w:r>
      <w:r w:rsidR="00D97E4D">
        <w:t xml:space="preserve"> </w:t>
      </w:r>
      <w:r>
        <w:t>:</w:t>
      </w:r>
    </w:p>
    <w:p w:rsidR="00D97E4D" w:rsidRDefault="00D97E4D" w:rsidP="000A28EE">
      <w:pPr>
        <w:pStyle w:val="Corpsdetexte"/>
        <w:numPr>
          <w:ilvl w:val="0"/>
          <w:numId w:val="22"/>
        </w:numPr>
      </w:pPr>
      <w:r w:rsidRPr="00D97E4D">
        <w:rPr>
          <w:b/>
        </w:rPr>
        <w:t>Les lignes</w:t>
      </w:r>
      <w:r>
        <w:t xml:space="preserve"> se créent à l’aise de la balise &lt;hr&gt;</w:t>
      </w:r>
      <w:r w:rsidR="00F23117">
        <w:t>. Toutefois :</w:t>
      </w:r>
      <w:r>
        <w:t xml:space="preserve"> </w:t>
      </w:r>
    </w:p>
    <w:p w:rsidR="00D97E4D" w:rsidRDefault="00D97E4D" w:rsidP="00D97E4D">
      <w:pPr>
        <w:pStyle w:val="Corpsdetexte"/>
        <w:numPr>
          <w:ilvl w:val="1"/>
          <w:numId w:val="22"/>
        </w:numPr>
      </w:pPr>
      <w:r>
        <w:t>Il vous est demandé dans cet exercice de reproduire en 1</w:t>
      </w:r>
      <w:r w:rsidRPr="00D97E4D">
        <w:rPr>
          <w:vertAlign w:val="superscript"/>
        </w:rPr>
        <w:t>er</w:t>
      </w:r>
      <w:r>
        <w:t xml:space="preserve"> lieu </w:t>
      </w:r>
      <w:r w:rsidR="00F23117">
        <w:t xml:space="preserve">uniquement </w:t>
      </w:r>
      <w:r>
        <w:t xml:space="preserve">les liens </w:t>
      </w:r>
    </w:p>
    <w:p w:rsidR="00AF3C01" w:rsidRDefault="00D97E4D" w:rsidP="008C5C6C">
      <w:pPr>
        <w:pStyle w:val="Corpsdetexte"/>
        <w:numPr>
          <w:ilvl w:val="1"/>
          <w:numId w:val="22"/>
        </w:numPr>
      </w:pPr>
      <w:r>
        <w:t>Dans un 2</w:t>
      </w:r>
      <w:r w:rsidRPr="00D97E4D">
        <w:rPr>
          <w:vertAlign w:val="superscript"/>
        </w:rPr>
        <w:t>ème</w:t>
      </w:r>
      <w:r>
        <w:t xml:space="preserve"> temps seulement, si le temps le permet, il vous est demandé de reproduire les lignes</w:t>
      </w:r>
    </w:p>
    <w:p w:rsidR="00E0729A" w:rsidRDefault="00E0729A" w:rsidP="00E0729A">
      <w:pPr>
        <w:pStyle w:val="Corpsdetexte"/>
        <w:ind w:left="1724"/>
      </w:pPr>
    </w:p>
    <w:p w:rsidR="00962149" w:rsidRDefault="00524C5D" w:rsidP="000A28EE">
      <w:pPr>
        <w:pStyle w:val="Corpsdetexte"/>
        <w:numPr>
          <w:ilvl w:val="0"/>
          <w:numId w:val="22"/>
        </w:numPr>
      </w:pPr>
      <w:r>
        <w:t xml:space="preserve">Utilisez </w:t>
      </w:r>
      <w:r w:rsidR="000A28EE">
        <w:t>bien la balise &lt;a&gt; pour créer l</w:t>
      </w:r>
      <w:r w:rsidR="008800E3">
        <w:t>es liens</w:t>
      </w:r>
    </w:p>
    <w:p w:rsidR="008800E3" w:rsidRDefault="008800E3" w:rsidP="000A28EE">
      <w:pPr>
        <w:pStyle w:val="Corpsdetexte"/>
        <w:numPr>
          <w:ilvl w:val="0"/>
          <w:numId w:val="22"/>
        </w:numPr>
      </w:pPr>
      <w:r>
        <w:t>Créer également les ancres correspondantes</w:t>
      </w:r>
    </w:p>
    <w:p w:rsidR="008800E3" w:rsidRDefault="008800E3" w:rsidP="008800E3">
      <w:pPr>
        <w:pStyle w:val="Corpsdetexte"/>
      </w:pPr>
    </w:p>
    <w:p w:rsidR="008800E3" w:rsidRDefault="00155CFC" w:rsidP="008800E3">
      <w:pPr>
        <w:pStyle w:val="Corpsdetexte"/>
      </w:pPr>
      <w:r w:rsidRPr="008D5E83">
        <w:rPr>
          <w:noProof/>
          <w:lang w:val="fr-CH" w:eastAsia="fr-CH"/>
        </w:rPr>
        <w:drawing>
          <wp:inline distT="0" distB="0" distL="0" distR="0">
            <wp:extent cx="5759450" cy="3269076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6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30E" w:rsidRDefault="00FE230E" w:rsidP="00FE230E">
      <w:pPr>
        <w:pStyle w:val="Corpsdetexte"/>
      </w:pPr>
    </w:p>
    <w:p w:rsidR="00B17622" w:rsidRDefault="00B17622">
      <w:pPr>
        <w:rPr>
          <w:rFonts w:asciiTheme="minorHAnsi" w:hAnsiTheme="minorHAnsi"/>
          <w:sz w:val="22"/>
        </w:rPr>
      </w:pPr>
      <w:r>
        <w:br w:type="page"/>
      </w:r>
      <w:bookmarkStart w:id="0" w:name="_GoBack"/>
      <w:bookmarkEnd w:id="0"/>
    </w:p>
    <w:p w:rsidR="00FE230E" w:rsidRDefault="006765B2" w:rsidP="00EA5C71">
      <w:pPr>
        <w:pStyle w:val="Corpsdetexte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6pt;height:641.4pt">
            <v:imagedata r:id="rId9" o:title="CaptureMercureHtml"/>
          </v:shape>
        </w:pict>
      </w:r>
    </w:p>
    <w:sectPr w:rsidR="00FE230E" w:rsidSect="007B3B2C">
      <w:headerReference w:type="default" r:id="rId10"/>
      <w:footerReference w:type="default" r:id="rId11"/>
      <w:pgSz w:w="11906" w:h="16838" w:code="9"/>
      <w:pgMar w:top="1418" w:right="1418" w:bottom="1134" w:left="1418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0D6" w:rsidRDefault="004450D6">
      <w:r>
        <w:separator/>
      </w:r>
    </w:p>
  </w:endnote>
  <w:endnote w:type="continuationSeparator" w:id="0">
    <w:p w:rsidR="004450D6" w:rsidRDefault="00445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8" w:space="0" w:color="1F497D" w:themeColor="text2"/>
      </w:tblBorders>
      <w:tblLook w:val="01E0" w:firstRow="1" w:lastRow="1" w:firstColumn="1" w:lastColumn="1" w:noHBand="0" w:noVBand="0"/>
    </w:tblPr>
    <w:tblGrid>
      <w:gridCol w:w="3645"/>
      <w:gridCol w:w="1997"/>
      <w:gridCol w:w="3644"/>
    </w:tblGrid>
    <w:tr w:rsidR="006C78C0" w:rsidTr="005D5554">
      <w:tc>
        <w:tcPr>
          <w:tcW w:w="1962" w:type="pct"/>
          <w:vAlign w:val="center"/>
        </w:tcPr>
        <w:p w:rsidR="006C78C0" w:rsidRPr="005F249E" w:rsidRDefault="006C78C0" w:rsidP="00F1211B">
          <w:pPr>
            <w:pStyle w:val="Pieddepage2"/>
            <w:jc w:val="left"/>
            <w:rPr>
              <w:lang w:val="pt-BR"/>
            </w:rPr>
          </w:pPr>
          <w:r>
            <w:rPr>
              <w:lang w:val="pt-BR"/>
            </w:rPr>
            <w:t>V. 1.</w:t>
          </w:r>
          <w:r w:rsidR="003510F3">
            <w:rPr>
              <w:lang w:val="pt-BR"/>
            </w:rPr>
            <w:t>0</w:t>
          </w:r>
        </w:p>
        <w:p w:rsidR="006C78C0" w:rsidRPr="00A8666A" w:rsidRDefault="006C78C0" w:rsidP="00F1211B">
          <w:pPr>
            <w:pStyle w:val="Pieddepage2"/>
            <w:jc w:val="left"/>
            <w:rPr>
              <w:lang w:val="pt-BR"/>
            </w:rPr>
          </w:pPr>
          <w:r w:rsidRPr="005F249E">
            <w:rPr>
              <w:lang w:val="pt-BR"/>
            </w:rPr>
            <w:fldChar w:fldCharType="begin"/>
          </w:r>
          <w:r w:rsidRPr="005F249E">
            <w:rPr>
              <w:lang w:val="pt-BR"/>
            </w:rPr>
            <w:instrText xml:space="preserve"> FILENAME </w:instrText>
          </w:r>
          <w:r w:rsidRPr="005F249E">
            <w:rPr>
              <w:lang w:val="pt-BR"/>
            </w:rPr>
            <w:fldChar w:fldCharType="separate"/>
          </w:r>
          <w:r w:rsidR="00452DC5">
            <w:rPr>
              <w:noProof/>
              <w:lang w:val="pt-BR"/>
            </w:rPr>
            <w:t>E-101-01-Exo_Liens.docx</w:t>
          </w:r>
          <w:r w:rsidRPr="005F249E">
            <w:rPr>
              <w:lang w:val="pt-BR"/>
            </w:rPr>
            <w:fldChar w:fldCharType="end"/>
          </w:r>
        </w:p>
      </w:tc>
      <w:tc>
        <w:tcPr>
          <w:tcW w:w="1075" w:type="pct"/>
          <w:vAlign w:val="center"/>
        </w:tcPr>
        <w:p w:rsidR="006C78C0" w:rsidRPr="005F249E" w:rsidRDefault="006C78C0" w:rsidP="00F1211B">
          <w:pPr>
            <w:pStyle w:val="Pieddepage"/>
          </w:pPr>
          <w:r w:rsidRPr="005F249E">
            <w:t xml:space="preserve">Page </w:t>
          </w:r>
          <w:r w:rsidRPr="005F249E">
            <w:fldChar w:fldCharType="begin"/>
          </w:r>
          <w:r w:rsidRPr="005F249E">
            <w:instrText xml:space="preserve"> PAGE </w:instrText>
          </w:r>
          <w:r w:rsidRPr="005F249E">
            <w:fldChar w:fldCharType="separate"/>
          </w:r>
          <w:r w:rsidR="002F5969">
            <w:rPr>
              <w:noProof/>
            </w:rPr>
            <w:t>2</w:t>
          </w:r>
          <w:r w:rsidRPr="005F249E">
            <w:fldChar w:fldCharType="end"/>
          </w:r>
          <w:r w:rsidRPr="005F249E">
            <w:t xml:space="preserve"> - </w:t>
          </w:r>
          <w:r w:rsidRPr="005F249E">
            <w:fldChar w:fldCharType="begin"/>
          </w:r>
          <w:r w:rsidRPr="005F249E">
            <w:instrText xml:space="preserve"> NUMPAGES </w:instrText>
          </w:r>
          <w:r w:rsidRPr="005F249E">
            <w:fldChar w:fldCharType="separate"/>
          </w:r>
          <w:r w:rsidR="002F5969">
            <w:rPr>
              <w:noProof/>
            </w:rPr>
            <w:t>2</w:t>
          </w:r>
          <w:r w:rsidRPr="005F249E">
            <w:fldChar w:fldCharType="end"/>
          </w:r>
        </w:p>
      </w:tc>
      <w:tc>
        <w:tcPr>
          <w:tcW w:w="1962" w:type="pct"/>
          <w:vAlign w:val="center"/>
        </w:tcPr>
        <w:p w:rsidR="006C78C0" w:rsidRPr="005F249E" w:rsidRDefault="006C78C0" w:rsidP="00F1211B">
          <w:pPr>
            <w:pStyle w:val="Pieddepage2"/>
            <w:jc w:val="right"/>
          </w:pPr>
          <w:r w:rsidRPr="005F249E">
            <w:t xml:space="preserve">RFA </w:t>
          </w:r>
          <w:r w:rsidR="003510F3">
            <w:t>- JCY</w:t>
          </w:r>
        </w:p>
        <w:p w:rsidR="006C78C0" w:rsidRDefault="006C78C0" w:rsidP="002F5969">
          <w:pPr>
            <w:pStyle w:val="Pieddepage2"/>
            <w:jc w:val="right"/>
          </w:pPr>
          <w:r w:rsidRPr="005F249E">
            <w:t xml:space="preserve">Dernière révision : le </w:t>
          </w:r>
          <w:r w:rsidR="002F5969">
            <w:t>25</w:t>
          </w:r>
          <w:r w:rsidRPr="005F249E">
            <w:t>.0</w:t>
          </w:r>
          <w:r w:rsidR="003510F3">
            <w:t>2</w:t>
          </w:r>
          <w:r w:rsidRPr="005F249E">
            <w:t>.20</w:t>
          </w:r>
          <w:r w:rsidR="002F5969">
            <w:t>20</w:t>
          </w:r>
          <w:r w:rsidRPr="005F249E">
            <w:t xml:space="preserve"> RFA </w:t>
          </w:r>
        </w:p>
      </w:tc>
    </w:tr>
  </w:tbl>
  <w:p w:rsidR="006C78C0" w:rsidRPr="005D5554" w:rsidRDefault="006C78C0" w:rsidP="00F1211B">
    <w:pPr>
      <w:pStyle w:val="Pieddepag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0D6" w:rsidRDefault="004450D6">
      <w:r>
        <w:separator/>
      </w:r>
    </w:p>
  </w:footnote>
  <w:footnote w:type="continuationSeparator" w:id="0">
    <w:p w:rsidR="004450D6" w:rsidRDefault="00445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0070C0"/>
      </w:tblBorders>
      <w:tblLook w:val="01E0" w:firstRow="1" w:lastRow="1" w:firstColumn="1" w:lastColumn="1" w:noHBand="0" w:noVBand="0"/>
    </w:tblPr>
    <w:tblGrid>
      <w:gridCol w:w="3022"/>
      <w:gridCol w:w="3133"/>
      <w:gridCol w:w="3131"/>
    </w:tblGrid>
    <w:tr w:rsidR="006C78C0" w:rsidTr="003B0F4E">
      <w:tc>
        <w:tcPr>
          <w:tcW w:w="1627" w:type="pct"/>
          <w:vAlign w:val="center"/>
        </w:tcPr>
        <w:p w:rsidR="006C78C0" w:rsidRDefault="006C78C0" w:rsidP="00241994">
          <w:pPr>
            <w:spacing w:line="276" w:lineRule="auto"/>
          </w:pPr>
          <w:r>
            <w:rPr>
              <w:noProof/>
              <w:lang w:val="fr-CH" w:eastAsia="fr-CH"/>
            </w:rPr>
            <w:drawing>
              <wp:inline distT="0" distB="0" distL="0" distR="0" wp14:anchorId="0C33B0DA" wp14:editId="3614647A">
                <wp:extent cx="1324800" cy="403200"/>
                <wp:effectExtent l="0" t="0" r="0" b="0"/>
                <wp:docPr id="32" name="Image 32" descr="LOGO CPNV 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CPNV 0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4800" cy="4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87" w:type="pct"/>
          <w:vAlign w:val="center"/>
        </w:tcPr>
        <w:p w:rsidR="006C78C0" w:rsidRPr="005F249E" w:rsidRDefault="0031507F" w:rsidP="00F1211B">
          <w:pPr>
            <w:pStyle w:val="En-tte"/>
          </w:pPr>
          <w:r>
            <w:t>I-101</w:t>
          </w:r>
        </w:p>
        <w:p w:rsidR="006C78C0" w:rsidRDefault="0031507F" w:rsidP="0031507F">
          <w:pPr>
            <w:pStyle w:val="En-tte2"/>
          </w:pPr>
          <w:r>
            <w:t>HTML + CSS</w:t>
          </w:r>
        </w:p>
      </w:tc>
      <w:tc>
        <w:tcPr>
          <w:tcW w:w="1687" w:type="pct"/>
          <w:vAlign w:val="center"/>
        </w:tcPr>
        <w:p w:rsidR="006C78C0" w:rsidRPr="005F249E" w:rsidRDefault="0031507F" w:rsidP="00F1211B">
          <w:pPr>
            <w:pStyle w:val="En-tte"/>
            <w:jc w:val="right"/>
          </w:pPr>
          <w:r>
            <w:t>Exercice</w:t>
          </w:r>
        </w:p>
        <w:p w:rsidR="006C78C0" w:rsidRPr="00CE2EB4" w:rsidRDefault="0031507F" w:rsidP="006765B2">
          <w:pPr>
            <w:pStyle w:val="En-tte2"/>
            <w:jc w:val="right"/>
          </w:pPr>
          <w:r>
            <w:t>Li</w:t>
          </w:r>
          <w:r w:rsidR="006765B2">
            <w:t>ens</w:t>
          </w:r>
        </w:p>
      </w:tc>
    </w:tr>
  </w:tbl>
  <w:p w:rsidR="006C78C0" w:rsidRDefault="006C78C0" w:rsidP="00F1211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15D4D2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61F7F84"/>
    <w:multiLevelType w:val="hybridMultilevel"/>
    <w:tmpl w:val="8828FF54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BEE2361"/>
    <w:multiLevelType w:val="hybridMultilevel"/>
    <w:tmpl w:val="D34829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40E00"/>
    <w:multiLevelType w:val="hybridMultilevel"/>
    <w:tmpl w:val="B54003AA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FF0760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21B12951"/>
    <w:multiLevelType w:val="hybridMultilevel"/>
    <w:tmpl w:val="0BB6AB18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411363A"/>
    <w:multiLevelType w:val="hybridMultilevel"/>
    <w:tmpl w:val="79E81AE0"/>
    <w:lvl w:ilvl="0" w:tplc="BAA26A32">
      <w:numFmt w:val="bullet"/>
      <w:lvlText w:val="-"/>
      <w:lvlJc w:val="left"/>
      <w:pPr>
        <w:tabs>
          <w:tab w:val="num" w:pos="1364"/>
        </w:tabs>
        <w:ind w:left="136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084"/>
        </w:tabs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44"/>
        </w:tabs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04"/>
        </w:tabs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24"/>
        </w:tabs>
        <w:ind w:left="7124" w:hanging="360"/>
      </w:pPr>
      <w:rPr>
        <w:rFonts w:ascii="Wingdings" w:hAnsi="Wingdings" w:hint="default"/>
      </w:rPr>
    </w:lvl>
  </w:abstractNum>
  <w:abstractNum w:abstractNumId="7" w15:restartNumberingAfterBreak="0">
    <w:nsid w:val="3EC1203D"/>
    <w:multiLevelType w:val="hybridMultilevel"/>
    <w:tmpl w:val="D4C2C56A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2D81C6F"/>
    <w:multiLevelType w:val="hybridMultilevel"/>
    <w:tmpl w:val="29DEA8DE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6CC4931"/>
    <w:multiLevelType w:val="hybridMultilevel"/>
    <w:tmpl w:val="4D041CA2"/>
    <w:lvl w:ilvl="0" w:tplc="7CB0F82C">
      <w:start w:val="1"/>
      <w:numFmt w:val="decimal"/>
      <w:lvlText w:val="%1"/>
      <w:lvlJc w:val="left"/>
      <w:pPr>
        <w:ind w:left="473" w:hanging="360"/>
      </w:pPr>
      <w:rPr>
        <w:rFonts w:hint="default"/>
      </w:rPr>
    </w:lvl>
    <w:lvl w:ilvl="1" w:tplc="10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DC83EA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4E972FBF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096605C"/>
    <w:multiLevelType w:val="hybridMultilevel"/>
    <w:tmpl w:val="E2A8DF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C25D5"/>
    <w:multiLevelType w:val="hybridMultilevel"/>
    <w:tmpl w:val="0A6E7AEE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5522347F"/>
    <w:multiLevelType w:val="hybridMultilevel"/>
    <w:tmpl w:val="3C528964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9A427FB"/>
    <w:multiLevelType w:val="hybridMultilevel"/>
    <w:tmpl w:val="77927FEE"/>
    <w:lvl w:ilvl="0" w:tplc="3150446C">
      <w:numFmt w:val="bullet"/>
      <w:lvlText w:val="-"/>
      <w:lvlJc w:val="left"/>
      <w:pPr>
        <w:tabs>
          <w:tab w:val="num" w:pos="1064"/>
        </w:tabs>
        <w:ind w:left="1064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4"/>
        </w:tabs>
        <w:ind w:left="17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4"/>
        </w:tabs>
        <w:ind w:left="25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4"/>
        </w:tabs>
        <w:ind w:left="32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4"/>
        </w:tabs>
        <w:ind w:left="39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4"/>
        </w:tabs>
        <w:ind w:left="46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4"/>
        </w:tabs>
        <w:ind w:left="53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4"/>
        </w:tabs>
        <w:ind w:left="61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4"/>
        </w:tabs>
        <w:ind w:left="6824" w:hanging="360"/>
      </w:pPr>
      <w:rPr>
        <w:rFonts w:ascii="Wingdings" w:hAnsi="Wingdings" w:hint="default"/>
      </w:rPr>
    </w:lvl>
  </w:abstractNum>
  <w:abstractNum w:abstractNumId="16" w15:restartNumberingAfterBreak="0">
    <w:nsid w:val="5A966A01"/>
    <w:multiLevelType w:val="hybridMultilevel"/>
    <w:tmpl w:val="CA4427F0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A144182"/>
    <w:multiLevelType w:val="hybridMultilevel"/>
    <w:tmpl w:val="C1B241D4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CCC1D72"/>
    <w:multiLevelType w:val="multilevel"/>
    <w:tmpl w:val="2842F74C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3317805"/>
    <w:multiLevelType w:val="hybridMultilevel"/>
    <w:tmpl w:val="6D086046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D5C76DF"/>
    <w:multiLevelType w:val="hybridMultilevel"/>
    <w:tmpl w:val="1CFE840A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7FDF620C"/>
    <w:multiLevelType w:val="hybridMultilevel"/>
    <w:tmpl w:val="834802F0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15"/>
  </w:num>
  <w:num w:numId="5">
    <w:abstractNumId w:val="6"/>
  </w:num>
  <w:num w:numId="6">
    <w:abstractNumId w:val="5"/>
  </w:num>
  <w:num w:numId="7">
    <w:abstractNumId w:val="19"/>
  </w:num>
  <w:num w:numId="8">
    <w:abstractNumId w:val="1"/>
  </w:num>
  <w:num w:numId="9">
    <w:abstractNumId w:val="14"/>
  </w:num>
  <w:num w:numId="10">
    <w:abstractNumId w:val="21"/>
  </w:num>
  <w:num w:numId="11">
    <w:abstractNumId w:val="18"/>
  </w:num>
  <w:num w:numId="12">
    <w:abstractNumId w:val="11"/>
  </w:num>
  <w:num w:numId="13">
    <w:abstractNumId w:val="17"/>
  </w:num>
  <w:num w:numId="14">
    <w:abstractNumId w:val="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3"/>
  </w:num>
  <w:num w:numId="18">
    <w:abstractNumId w:val="7"/>
  </w:num>
  <w:num w:numId="19">
    <w:abstractNumId w:val="13"/>
  </w:num>
  <w:num w:numId="20">
    <w:abstractNumId w:val="2"/>
  </w:num>
  <w:num w:numId="21">
    <w:abstractNumId w:val="20"/>
  </w:num>
  <w:num w:numId="22">
    <w:abstractNumId w:val="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F90"/>
    <w:rsid w:val="00001DB2"/>
    <w:rsid w:val="0000242F"/>
    <w:rsid w:val="0000274A"/>
    <w:rsid w:val="000047B0"/>
    <w:rsid w:val="000109E7"/>
    <w:rsid w:val="000113B7"/>
    <w:rsid w:val="000164EA"/>
    <w:rsid w:val="00020398"/>
    <w:rsid w:val="000234FA"/>
    <w:rsid w:val="00026154"/>
    <w:rsid w:val="000315BA"/>
    <w:rsid w:val="000332FE"/>
    <w:rsid w:val="00033A6B"/>
    <w:rsid w:val="00035264"/>
    <w:rsid w:val="0003536F"/>
    <w:rsid w:val="00036504"/>
    <w:rsid w:val="00036E9E"/>
    <w:rsid w:val="00036EAD"/>
    <w:rsid w:val="0004020A"/>
    <w:rsid w:val="00041CAB"/>
    <w:rsid w:val="0004299E"/>
    <w:rsid w:val="00045C91"/>
    <w:rsid w:val="000473C7"/>
    <w:rsid w:val="00050612"/>
    <w:rsid w:val="00051B6C"/>
    <w:rsid w:val="00054BE5"/>
    <w:rsid w:val="00056C32"/>
    <w:rsid w:val="00060A5A"/>
    <w:rsid w:val="000650EB"/>
    <w:rsid w:val="00065BE6"/>
    <w:rsid w:val="000670CD"/>
    <w:rsid w:val="00073E27"/>
    <w:rsid w:val="00074CED"/>
    <w:rsid w:val="00083350"/>
    <w:rsid w:val="000838EC"/>
    <w:rsid w:val="00083982"/>
    <w:rsid w:val="00085523"/>
    <w:rsid w:val="00087AF9"/>
    <w:rsid w:val="00090066"/>
    <w:rsid w:val="00090BCF"/>
    <w:rsid w:val="000913A4"/>
    <w:rsid w:val="00092C17"/>
    <w:rsid w:val="0009488C"/>
    <w:rsid w:val="000957B8"/>
    <w:rsid w:val="00095BDF"/>
    <w:rsid w:val="00097513"/>
    <w:rsid w:val="000A0AB2"/>
    <w:rsid w:val="000A1C24"/>
    <w:rsid w:val="000A26ED"/>
    <w:rsid w:val="000A28EE"/>
    <w:rsid w:val="000A3CEC"/>
    <w:rsid w:val="000A3EFF"/>
    <w:rsid w:val="000A5204"/>
    <w:rsid w:val="000A549F"/>
    <w:rsid w:val="000A7B1F"/>
    <w:rsid w:val="000B03EC"/>
    <w:rsid w:val="000B4AD8"/>
    <w:rsid w:val="000C253D"/>
    <w:rsid w:val="000C6532"/>
    <w:rsid w:val="000D104B"/>
    <w:rsid w:val="000D132B"/>
    <w:rsid w:val="000D1B38"/>
    <w:rsid w:val="000D6FCB"/>
    <w:rsid w:val="000D7765"/>
    <w:rsid w:val="000D7874"/>
    <w:rsid w:val="000D7BE3"/>
    <w:rsid w:val="000E0357"/>
    <w:rsid w:val="000E0507"/>
    <w:rsid w:val="000F0992"/>
    <w:rsid w:val="000F2761"/>
    <w:rsid w:val="000F69A0"/>
    <w:rsid w:val="00103125"/>
    <w:rsid w:val="00103C94"/>
    <w:rsid w:val="001066D7"/>
    <w:rsid w:val="00106A3F"/>
    <w:rsid w:val="0010721B"/>
    <w:rsid w:val="00107352"/>
    <w:rsid w:val="00112F18"/>
    <w:rsid w:val="00113424"/>
    <w:rsid w:val="00113805"/>
    <w:rsid w:val="00114A42"/>
    <w:rsid w:val="00116AA9"/>
    <w:rsid w:val="001214D7"/>
    <w:rsid w:val="001221C9"/>
    <w:rsid w:val="00126348"/>
    <w:rsid w:val="001311D9"/>
    <w:rsid w:val="00133AEC"/>
    <w:rsid w:val="00134B42"/>
    <w:rsid w:val="00134FD8"/>
    <w:rsid w:val="00136FCA"/>
    <w:rsid w:val="001377DC"/>
    <w:rsid w:val="00142ABC"/>
    <w:rsid w:val="00144508"/>
    <w:rsid w:val="00144718"/>
    <w:rsid w:val="00144CD1"/>
    <w:rsid w:val="0014509F"/>
    <w:rsid w:val="00145B33"/>
    <w:rsid w:val="00145D3E"/>
    <w:rsid w:val="00145F60"/>
    <w:rsid w:val="001524DA"/>
    <w:rsid w:val="001554D7"/>
    <w:rsid w:val="00155CFC"/>
    <w:rsid w:val="001619ED"/>
    <w:rsid w:val="00161D02"/>
    <w:rsid w:val="001630ED"/>
    <w:rsid w:val="001638B5"/>
    <w:rsid w:val="00163CEC"/>
    <w:rsid w:val="00165167"/>
    <w:rsid w:val="00165470"/>
    <w:rsid w:val="00165EC6"/>
    <w:rsid w:val="00165FB9"/>
    <w:rsid w:val="0016640A"/>
    <w:rsid w:val="00166CD3"/>
    <w:rsid w:val="0016776E"/>
    <w:rsid w:val="00172452"/>
    <w:rsid w:val="00173B69"/>
    <w:rsid w:val="00176ADF"/>
    <w:rsid w:val="0017746D"/>
    <w:rsid w:val="00184002"/>
    <w:rsid w:val="001853EE"/>
    <w:rsid w:val="00185916"/>
    <w:rsid w:val="00192C65"/>
    <w:rsid w:val="00195AC3"/>
    <w:rsid w:val="001970CD"/>
    <w:rsid w:val="001A0404"/>
    <w:rsid w:val="001A11D1"/>
    <w:rsid w:val="001A192F"/>
    <w:rsid w:val="001A1D58"/>
    <w:rsid w:val="001A471D"/>
    <w:rsid w:val="001A4F1F"/>
    <w:rsid w:val="001A4FF2"/>
    <w:rsid w:val="001A5183"/>
    <w:rsid w:val="001A566E"/>
    <w:rsid w:val="001A62BD"/>
    <w:rsid w:val="001A6532"/>
    <w:rsid w:val="001A6FE4"/>
    <w:rsid w:val="001B2C48"/>
    <w:rsid w:val="001B4332"/>
    <w:rsid w:val="001B5CB0"/>
    <w:rsid w:val="001C2080"/>
    <w:rsid w:val="001C22DE"/>
    <w:rsid w:val="001C2C0E"/>
    <w:rsid w:val="001C429C"/>
    <w:rsid w:val="001C4457"/>
    <w:rsid w:val="001C7D69"/>
    <w:rsid w:val="001D019C"/>
    <w:rsid w:val="001D0A7E"/>
    <w:rsid w:val="001D69AF"/>
    <w:rsid w:val="001D7799"/>
    <w:rsid w:val="001D79A8"/>
    <w:rsid w:val="001E0BF0"/>
    <w:rsid w:val="001E397D"/>
    <w:rsid w:val="001E4F08"/>
    <w:rsid w:val="001E5A04"/>
    <w:rsid w:val="001E6C11"/>
    <w:rsid w:val="001E7118"/>
    <w:rsid w:val="001F059F"/>
    <w:rsid w:val="001F29C0"/>
    <w:rsid w:val="001F2AB4"/>
    <w:rsid w:val="001F6BDD"/>
    <w:rsid w:val="002007C2"/>
    <w:rsid w:val="00200EA2"/>
    <w:rsid w:val="0020433B"/>
    <w:rsid w:val="00205286"/>
    <w:rsid w:val="00206561"/>
    <w:rsid w:val="0020721E"/>
    <w:rsid w:val="00207393"/>
    <w:rsid w:val="00212FEF"/>
    <w:rsid w:val="002140CE"/>
    <w:rsid w:val="002144BD"/>
    <w:rsid w:val="0021577C"/>
    <w:rsid w:val="00216110"/>
    <w:rsid w:val="00221826"/>
    <w:rsid w:val="00222E1E"/>
    <w:rsid w:val="00223078"/>
    <w:rsid w:val="00236245"/>
    <w:rsid w:val="002364AE"/>
    <w:rsid w:val="00241994"/>
    <w:rsid w:val="00241F0C"/>
    <w:rsid w:val="0024241E"/>
    <w:rsid w:val="00245398"/>
    <w:rsid w:val="00245C27"/>
    <w:rsid w:val="00247CBF"/>
    <w:rsid w:val="0025293C"/>
    <w:rsid w:val="002561CD"/>
    <w:rsid w:val="00256423"/>
    <w:rsid w:val="00256584"/>
    <w:rsid w:val="0025669D"/>
    <w:rsid w:val="00256E4E"/>
    <w:rsid w:val="00260E6A"/>
    <w:rsid w:val="002622A6"/>
    <w:rsid w:val="00267198"/>
    <w:rsid w:val="00267272"/>
    <w:rsid w:val="0027334D"/>
    <w:rsid w:val="00275224"/>
    <w:rsid w:val="00280A79"/>
    <w:rsid w:val="00281EAE"/>
    <w:rsid w:val="00281FD6"/>
    <w:rsid w:val="00282F95"/>
    <w:rsid w:val="00282FEC"/>
    <w:rsid w:val="0028452F"/>
    <w:rsid w:val="0028571E"/>
    <w:rsid w:val="002907C9"/>
    <w:rsid w:val="00290F57"/>
    <w:rsid w:val="00292B4F"/>
    <w:rsid w:val="002937C3"/>
    <w:rsid w:val="00293DD0"/>
    <w:rsid w:val="00293E61"/>
    <w:rsid w:val="00294CE9"/>
    <w:rsid w:val="00295091"/>
    <w:rsid w:val="002A50BD"/>
    <w:rsid w:val="002A53F2"/>
    <w:rsid w:val="002A6248"/>
    <w:rsid w:val="002A6398"/>
    <w:rsid w:val="002A709C"/>
    <w:rsid w:val="002B1386"/>
    <w:rsid w:val="002B23EA"/>
    <w:rsid w:val="002B25FD"/>
    <w:rsid w:val="002B5691"/>
    <w:rsid w:val="002B62D3"/>
    <w:rsid w:val="002C0C19"/>
    <w:rsid w:val="002C1EF4"/>
    <w:rsid w:val="002C3391"/>
    <w:rsid w:val="002C4519"/>
    <w:rsid w:val="002C45B4"/>
    <w:rsid w:val="002C5410"/>
    <w:rsid w:val="002D2EC2"/>
    <w:rsid w:val="002D5FAC"/>
    <w:rsid w:val="002E04D6"/>
    <w:rsid w:val="002E3C19"/>
    <w:rsid w:val="002E506F"/>
    <w:rsid w:val="002E6E63"/>
    <w:rsid w:val="002F0504"/>
    <w:rsid w:val="002F1094"/>
    <w:rsid w:val="002F1CC0"/>
    <w:rsid w:val="002F2ED5"/>
    <w:rsid w:val="002F4098"/>
    <w:rsid w:val="002F50A4"/>
    <w:rsid w:val="002F5969"/>
    <w:rsid w:val="002F6089"/>
    <w:rsid w:val="0030066F"/>
    <w:rsid w:val="00304777"/>
    <w:rsid w:val="0030534C"/>
    <w:rsid w:val="003062E6"/>
    <w:rsid w:val="0031121F"/>
    <w:rsid w:val="003112C9"/>
    <w:rsid w:val="003118E8"/>
    <w:rsid w:val="0031359A"/>
    <w:rsid w:val="0031507F"/>
    <w:rsid w:val="00315758"/>
    <w:rsid w:val="00316468"/>
    <w:rsid w:val="00321D1A"/>
    <w:rsid w:val="00326D8A"/>
    <w:rsid w:val="0033016F"/>
    <w:rsid w:val="00332722"/>
    <w:rsid w:val="003366C1"/>
    <w:rsid w:val="003368BD"/>
    <w:rsid w:val="00337C3A"/>
    <w:rsid w:val="00340BEE"/>
    <w:rsid w:val="003444F7"/>
    <w:rsid w:val="00345DAA"/>
    <w:rsid w:val="00346045"/>
    <w:rsid w:val="003479F3"/>
    <w:rsid w:val="003510F3"/>
    <w:rsid w:val="00351B28"/>
    <w:rsid w:val="00351E1B"/>
    <w:rsid w:val="00354123"/>
    <w:rsid w:val="00354EA1"/>
    <w:rsid w:val="00356550"/>
    <w:rsid w:val="0036079D"/>
    <w:rsid w:val="00362203"/>
    <w:rsid w:val="0036304D"/>
    <w:rsid w:val="00365308"/>
    <w:rsid w:val="00365732"/>
    <w:rsid w:val="00365B61"/>
    <w:rsid w:val="0036766C"/>
    <w:rsid w:val="00371E10"/>
    <w:rsid w:val="003735C5"/>
    <w:rsid w:val="00377CEE"/>
    <w:rsid w:val="00377E6E"/>
    <w:rsid w:val="00382894"/>
    <w:rsid w:val="00383661"/>
    <w:rsid w:val="00390418"/>
    <w:rsid w:val="00390908"/>
    <w:rsid w:val="003918DA"/>
    <w:rsid w:val="003923D4"/>
    <w:rsid w:val="00392A2A"/>
    <w:rsid w:val="003946B8"/>
    <w:rsid w:val="003953ED"/>
    <w:rsid w:val="003971DE"/>
    <w:rsid w:val="003A4FCB"/>
    <w:rsid w:val="003A627B"/>
    <w:rsid w:val="003A7DD8"/>
    <w:rsid w:val="003B0BE8"/>
    <w:rsid w:val="003B0F4E"/>
    <w:rsid w:val="003B1673"/>
    <w:rsid w:val="003B16D0"/>
    <w:rsid w:val="003B2ED3"/>
    <w:rsid w:val="003B43B1"/>
    <w:rsid w:val="003C097B"/>
    <w:rsid w:val="003C26BD"/>
    <w:rsid w:val="003C5117"/>
    <w:rsid w:val="003C5808"/>
    <w:rsid w:val="003C637A"/>
    <w:rsid w:val="003C71AB"/>
    <w:rsid w:val="003C7FB8"/>
    <w:rsid w:val="003D1CDC"/>
    <w:rsid w:val="003D34F1"/>
    <w:rsid w:val="003E1C73"/>
    <w:rsid w:val="003E2B5A"/>
    <w:rsid w:val="003E3A0A"/>
    <w:rsid w:val="003E3D91"/>
    <w:rsid w:val="003E789E"/>
    <w:rsid w:val="003E7DCF"/>
    <w:rsid w:val="003F08A4"/>
    <w:rsid w:val="003F1B03"/>
    <w:rsid w:val="003F2617"/>
    <w:rsid w:val="003F71F3"/>
    <w:rsid w:val="003F7B10"/>
    <w:rsid w:val="004003C8"/>
    <w:rsid w:val="00401BAE"/>
    <w:rsid w:val="00403867"/>
    <w:rsid w:val="0040475E"/>
    <w:rsid w:val="0040790A"/>
    <w:rsid w:val="00410AD5"/>
    <w:rsid w:val="004115D2"/>
    <w:rsid w:val="00413C1A"/>
    <w:rsid w:val="004157F3"/>
    <w:rsid w:val="0041699E"/>
    <w:rsid w:val="00417CDF"/>
    <w:rsid w:val="00423FFC"/>
    <w:rsid w:val="00424253"/>
    <w:rsid w:val="00434628"/>
    <w:rsid w:val="00437129"/>
    <w:rsid w:val="004376DD"/>
    <w:rsid w:val="00437988"/>
    <w:rsid w:val="00437D41"/>
    <w:rsid w:val="004450D6"/>
    <w:rsid w:val="00445479"/>
    <w:rsid w:val="00450504"/>
    <w:rsid w:val="004525D0"/>
    <w:rsid w:val="00452DC5"/>
    <w:rsid w:val="00452F66"/>
    <w:rsid w:val="004530FC"/>
    <w:rsid w:val="004544D5"/>
    <w:rsid w:val="00454E78"/>
    <w:rsid w:val="00455417"/>
    <w:rsid w:val="00455A22"/>
    <w:rsid w:val="004565A7"/>
    <w:rsid w:val="00456B3E"/>
    <w:rsid w:val="00456D27"/>
    <w:rsid w:val="004572D7"/>
    <w:rsid w:val="00461AFB"/>
    <w:rsid w:val="004641A1"/>
    <w:rsid w:val="00466077"/>
    <w:rsid w:val="004663D7"/>
    <w:rsid w:val="00472566"/>
    <w:rsid w:val="00472F80"/>
    <w:rsid w:val="00473C95"/>
    <w:rsid w:val="00476198"/>
    <w:rsid w:val="004771C4"/>
    <w:rsid w:val="004777F3"/>
    <w:rsid w:val="00484065"/>
    <w:rsid w:val="004861A3"/>
    <w:rsid w:val="00486534"/>
    <w:rsid w:val="00492523"/>
    <w:rsid w:val="0049362A"/>
    <w:rsid w:val="00495560"/>
    <w:rsid w:val="00496FED"/>
    <w:rsid w:val="004972E8"/>
    <w:rsid w:val="004A17C2"/>
    <w:rsid w:val="004A1B94"/>
    <w:rsid w:val="004A43FF"/>
    <w:rsid w:val="004A4BD9"/>
    <w:rsid w:val="004A4C6D"/>
    <w:rsid w:val="004A5489"/>
    <w:rsid w:val="004A79B8"/>
    <w:rsid w:val="004B0311"/>
    <w:rsid w:val="004B0476"/>
    <w:rsid w:val="004B04ED"/>
    <w:rsid w:val="004B0E55"/>
    <w:rsid w:val="004B1D8C"/>
    <w:rsid w:val="004B2B78"/>
    <w:rsid w:val="004B2C0D"/>
    <w:rsid w:val="004B6397"/>
    <w:rsid w:val="004B76DC"/>
    <w:rsid w:val="004C192D"/>
    <w:rsid w:val="004C19B2"/>
    <w:rsid w:val="004D0CDB"/>
    <w:rsid w:val="004D2985"/>
    <w:rsid w:val="004D33BA"/>
    <w:rsid w:val="004D53AC"/>
    <w:rsid w:val="004E17FD"/>
    <w:rsid w:val="004E1DC9"/>
    <w:rsid w:val="004E2E70"/>
    <w:rsid w:val="004E3E26"/>
    <w:rsid w:val="004E427C"/>
    <w:rsid w:val="004E6EBB"/>
    <w:rsid w:val="004E7000"/>
    <w:rsid w:val="004F0AA6"/>
    <w:rsid w:val="004F0D8E"/>
    <w:rsid w:val="004F2207"/>
    <w:rsid w:val="004F384D"/>
    <w:rsid w:val="004F481E"/>
    <w:rsid w:val="004F7863"/>
    <w:rsid w:val="004F7A6D"/>
    <w:rsid w:val="005017BC"/>
    <w:rsid w:val="00501E88"/>
    <w:rsid w:val="0050243D"/>
    <w:rsid w:val="00502458"/>
    <w:rsid w:val="005027D1"/>
    <w:rsid w:val="00503F2A"/>
    <w:rsid w:val="00504396"/>
    <w:rsid w:val="0050486C"/>
    <w:rsid w:val="00505AC2"/>
    <w:rsid w:val="00506DA5"/>
    <w:rsid w:val="00507055"/>
    <w:rsid w:val="0051156E"/>
    <w:rsid w:val="00513338"/>
    <w:rsid w:val="00513B91"/>
    <w:rsid w:val="0051485E"/>
    <w:rsid w:val="00515D00"/>
    <w:rsid w:val="00521B1D"/>
    <w:rsid w:val="00522A3F"/>
    <w:rsid w:val="005239DD"/>
    <w:rsid w:val="00524338"/>
    <w:rsid w:val="0052497C"/>
    <w:rsid w:val="00524A5E"/>
    <w:rsid w:val="00524C5D"/>
    <w:rsid w:val="005261CC"/>
    <w:rsid w:val="00527D01"/>
    <w:rsid w:val="00530C63"/>
    <w:rsid w:val="00532F90"/>
    <w:rsid w:val="0053470B"/>
    <w:rsid w:val="00536B27"/>
    <w:rsid w:val="00537FA3"/>
    <w:rsid w:val="00543276"/>
    <w:rsid w:val="005452C0"/>
    <w:rsid w:val="00545678"/>
    <w:rsid w:val="00545994"/>
    <w:rsid w:val="00546E5A"/>
    <w:rsid w:val="005503E3"/>
    <w:rsid w:val="0055073F"/>
    <w:rsid w:val="005511C0"/>
    <w:rsid w:val="005541BC"/>
    <w:rsid w:val="00556239"/>
    <w:rsid w:val="00561DA6"/>
    <w:rsid w:val="00563571"/>
    <w:rsid w:val="00564DAD"/>
    <w:rsid w:val="00564EC1"/>
    <w:rsid w:val="00564F60"/>
    <w:rsid w:val="00570F22"/>
    <w:rsid w:val="005718FC"/>
    <w:rsid w:val="00573321"/>
    <w:rsid w:val="0057470F"/>
    <w:rsid w:val="0058444F"/>
    <w:rsid w:val="0058463D"/>
    <w:rsid w:val="005903CF"/>
    <w:rsid w:val="00591B86"/>
    <w:rsid w:val="00592F73"/>
    <w:rsid w:val="005A00DC"/>
    <w:rsid w:val="005A01A7"/>
    <w:rsid w:val="005A0E0C"/>
    <w:rsid w:val="005A2212"/>
    <w:rsid w:val="005A3CB1"/>
    <w:rsid w:val="005A4F56"/>
    <w:rsid w:val="005A6B02"/>
    <w:rsid w:val="005A6FE8"/>
    <w:rsid w:val="005B01F2"/>
    <w:rsid w:val="005B25AF"/>
    <w:rsid w:val="005B2F38"/>
    <w:rsid w:val="005B5191"/>
    <w:rsid w:val="005B61DD"/>
    <w:rsid w:val="005B6B8B"/>
    <w:rsid w:val="005C063D"/>
    <w:rsid w:val="005C151B"/>
    <w:rsid w:val="005C3FFC"/>
    <w:rsid w:val="005C4886"/>
    <w:rsid w:val="005C5834"/>
    <w:rsid w:val="005D2E77"/>
    <w:rsid w:val="005D37CC"/>
    <w:rsid w:val="005D5509"/>
    <w:rsid w:val="005D5554"/>
    <w:rsid w:val="005D60A6"/>
    <w:rsid w:val="005D7DA0"/>
    <w:rsid w:val="005E0041"/>
    <w:rsid w:val="005E011D"/>
    <w:rsid w:val="005E01F7"/>
    <w:rsid w:val="005E2D94"/>
    <w:rsid w:val="005E55DC"/>
    <w:rsid w:val="005E5769"/>
    <w:rsid w:val="005E61F1"/>
    <w:rsid w:val="005F249E"/>
    <w:rsid w:val="005F4C59"/>
    <w:rsid w:val="005F4F88"/>
    <w:rsid w:val="00600A1D"/>
    <w:rsid w:val="0060231F"/>
    <w:rsid w:val="00605A80"/>
    <w:rsid w:val="00605B5D"/>
    <w:rsid w:val="00605F17"/>
    <w:rsid w:val="006106F2"/>
    <w:rsid w:val="00611960"/>
    <w:rsid w:val="006123A6"/>
    <w:rsid w:val="00615E98"/>
    <w:rsid w:val="006171C2"/>
    <w:rsid w:val="00621EB2"/>
    <w:rsid w:val="00622E7C"/>
    <w:rsid w:val="00623F8B"/>
    <w:rsid w:val="00626562"/>
    <w:rsid w:val="0062693A"/>
    <w:rsid w:val="0062780B"/>
    <w:rsid w:val="00627D1A"/>
    <w:rsid w:val="00631C85"/>
    <w:rsid w:val="006330DA"/>
    <w:rsid w:val="0063647E"/>
    <w:rsid w:val="00641D3B"/>
    <w:rsid w:val="0064270F"/>
    <w:rsid w:val="00643875"/>
    <w:rsid w:val="00645632"/>
    <w:rsid w:val="0065078B"/>
    <w:rsid w:val="00653461"/>
    <w:rsid w:val="006555F8"/>
    <w:rsid w:val="00655857"/>
    <w:rsid w:val="00657427"/>
    <w:rsid w:val="0066031B"/>
    <w:rsid w:val="0066188B"/>
    <w:rsid w:val="006642F0"/>
    <w:rsid w:val="00665ADF"/>
    <w:rsid w:val="00666376"/>
    <w:rsid w:val="006715D2"/>
    <w:rsid w:val="00671F98"/>
    <w:rsid w:val="006738B6"/>
    <w:rsid w:val="00673DD3"/>
    <w:rsid w:val="0067468D"/>
    <w:rsid w:val="0067576E"/>
    <w:rsid w:val="006765B2"/>
    <w:rsid w:val="006768AF"/>
    <w:rsid w:val="00680A4B"/>
    <w:rsid w:val="00681D3C"/>
    <w:rsid w:val="00685A0C"/>
    <w:rsid w:val="00690DDF"/>
    <w:rsid w:val="00691D67"/>
    <w:rsid w:val="006944BE"/>
    <w:rsid w:val="00694C93"/>
    <w:rsid w:val="00695006"/>
    <w:rsid w:val="006A0797"/>
    <w:rsid w:val="006A1A02"/>
    <w:rsid w:val="006A1B54"/>
    <w:rsid w:val="006A1B66"/>
    <w:rsid w:val="006A21B3"/>
    <w:rsid w:val="006A3DEB"/>
    <w:rsid w:val="006A5327"/>
    <w:rsid w:val="006A60F6"/>
    <w:rsid w:val="006A715B"/>
    <w:rsid w:val="006B1ABA"/>
    <w:rsid w:val="006B2827"/>
    <w:rsid w:val="006B3370"/>
    <w:rsid w:val="006B3377"/>
    <w:rsid w:val="006B44E5"/>
    <w:rsid w:val="006B4FC8"/>
    <w:rsid w:val="006C05D4"/>
    <w:rsid w:val="006C13E6"/>
    <w:rsid w:val="006C1F15"/>
    <w:rsid w:val="006C2A95"/>
    <w:rsid w:val="006C35F0"/>
    <w:rsid w:val="006C386C"/>
    <w:rsid w:val="006C405A"/>
    <w:rsid w:val="006C78C0"/>
    <w:rsid w:val="006C7D05"/>
    <w:rsid w:val="006D24C1"/>
    <w:rsid w:val="006D3E0F"/>
    <w:rsid w:val="006D761F"/>
    <w:rsid w:val="006E0227"/>
    <w:rsid w:val="006E1F84"/>
    <w:rsid w:val="006E27C5"/>
    <w:rsid w:val="006E320C"/>
    <w:rsid w:val="006F4333"/>
    <w:rsid w:val="006F5713"/>
    <w:rsid w:val="006F5ADE"/>
    <w:rsid w:val="006F7C2D"/>
    <w:rsid w:val="00703E15"/>
    <w:rsid w:val="00704E6B"/>
    <w:rsid w:val="00713338"/>
    <w:rsid w:val="00716402"/>
    <w:rsid w:val="007177A6"/>
    <w:rsid w:val="00720DA2"/>
    <w:rsid w:val="00720F4C"/>
    <w:rsid w:val="0072419C"/>
    <w:rsid w:val="00725288"/>
    <w:rsid w:val="00727578"/>
    <w:rsid w:val="00731F46"/>
    <w:rsid w:val="007362FD"/>
    <w:rsid w:val="00740B84"/>
    <w:rsid w:val="00740F18"/>
    <w:rsid w:val="0074149D"/>
    <w:rsid w:val="007428C2"/>
    <w:rsid w:val="007430FF"/>
    <w:rsid w:val="007471AA"/>
    <w:rsid w:val="007516A2"/>
    <w:rsid w:val="00751796"/>
    <w:rsid w:val="00751C7D"/>
    <w:rsid w:val="00751CFE"/>
    <w:rsid w:val="0075405B"/>
    <w:rsid w:val="00755193"/>
    <w:rsid w:val="00756F16"/>
    <w:rsid w:val="007628F6"/>
    <w:rsid w:val="00762C6F"/>
    <w:rsid w:val="00763BA3"/>
    <w:rsid w:val="007643E9"/>
    <w:rsid w:val="00764E90"/>
    <w:rsid w:val="00764F7C"/>
    <w:rsid w:val="007725EA"/>
    <w:rsid w:val="0077489E"/>
    <w:rsid w:val="00776D21"/>
    <w:rsid w:val="00777018"/>
    <w:rsid w:val="00777060"/>
    <w:rsid w:val="00777798"/>
    <w:rsid w:val="007800D2"/>
    <w:rsid w:val="0078053F"/>
    <w:rsid w:val="00781224"/>
    <w:rsid w:val="007848D6"/>
    <w:rsid w:val="00791653"/>
    <w:rsid w:val="00792F85"/>
    <w:rsid w:val="007932A1"/>
    <w:rsid w:val="00793F17"/>
    <w:rsid w:val="00793F63"/>
    <w:rsid w:val="00794966"/>
    <w:rsid w:val="00795208"/>
    <w:rsid w:val="00797B62"/>
    <w:rsid w:val="007A0A62"/>
    <w:rsid w:val="007A0A9C"/>
    <w:rsid w:val="007A1D8B"/>
    <w:rsid w:val="007A2185"/>
    <w:rsid w:val="007A226C"/>
    <w:rsid w:val="007A3A4B"/>
    <w:rsid w:val="007A46E0"/>
    <w:rsid w:val="007A4C4C"/>
    <w:rsid w:val="007A5213"/>
    <w:rsid w:val="007A7CAD"/>
    <w:rsid w:val="007B27BB"/>
    <w:rsid w:val="007B3B2C"/>
    <w:rsid w:val="007B4F3A"/>
    <w:rsid w:val="007B5522"/>
    <w:rsid w:val="007C12EF"/>
    <w:rsid w:val="007C45A4"/>
    <w:rsid w:val="007C522F"/>
    <w:rsid w:val="007C6F49"/>
    <w:rsid w:val="007D049C"/>
    <w:rsid w:val="007D2382"/>
    <w:rsid w:val="007D2BFE"/>
    <w:rsid w:val="007D528B"/>
    <w:rsid w:val="007D6A9D"/>
    <w:rsid w:val="007E57D7"/>
    <w:rsid w:val="007E5B10"/>
    <w:rsid w:val="007E7425"/>
    <w:rsid w:val="007F43EC"/>
    <w:rsid w:val="007F5CDC"/>
    <w:rsid w:val="007F7A96"/>
    <w:rsid w:val="00800BA2"/>
    <w:rsid w:val="00801196"/>
    <w:rsid w:val="00802DD2"/>
    <w:rsid w:val="008047FB"/>
    <w:rsid w:val="008061A8"/>
    <w:rsid w:val="008067BF"/>
    <w:rsid w:val="008106A2"/>
    <w:rsid w:val="00811DF0"/>
    <w:rsid w:val="00812092"/>
    <w:rsid w:val="00812A20"/>
    <w:rsid w:val="00813ED4"/>
    <w:rsid w:val="00814D02"/>
    <w:rsid w:val="00815EE7"/>
    <w:rsid w:val="008223F9"/>
    <w:rsid w:val="00822DA8"/>
    <w:rsid w:val="008230FC"/>
    <w:rsid w:val="00826DAC"/>
    <w:rsid w:val="00827B16"/>
    <w:rsid w:val="00827F71"/>
    <w:rsid w:val="00830026"/>
    <w:rsid w:val="00830BA3"/>
    <w:rsid w:val="00830CBB"/>
    <w:rsid w:val="00831D98"/>
    <w:rsid w:val="008331C5"/>
    <w:rsid w:val="00833FEA"/>
    <w:rsid w:val="0084094E"/>
    <w:rsid w:val="00845955"/>
    <w:rsid w:val="00846BAB"/>
    <w:rsid w:val="008501C8"/>
    <w:rsid w:val="0085202F"/>
    <w:rsid w:val="0085269B"/>
    <w:rsid w:val="008536F3"/>
    <w:rsid w:val="00854392"/>
    <w:rsid w:val="00855F9E"/>
    <w:rsid w:val="00857E3D"/>
    <w:rsid w:val="00857F11"/>
    <w:rsid w:val="0086309A"/>
    <w:rsid w:val="00866A05"/>
    <w:rsid w:val="00866DA0"/>
    <w:rsid w:val="0086754B"/>
    <w:rsid w:val="00877596"/>
    <w:rsid w:val="00877B15"/>
    <w:rsid w:val="008800E3"/>
    <w:rsid w:val="00882E42"/>
    <w:rsid w:val="00886BC7"/>
    <w:rsid w:val="00890090"/>
    <w:rsid w:val="008921FB"/>
    <w:rsid w:val="00892D11"/>
    <w:rsid w:val="00893B9F"/>
    <w:rsid w:val="00895AF8"/>
    <w:rsid w:val="00897264"/>
    <w:rsid w:val="008A0B5C"/>
    <w:rsid w:val="008A2EA0"/>
    <w:rsid w:val="008A7755"/>
    <w:rsid w:val="008A7785"/>
    <w:rsid w:val="008B0D53"/>
    <w:rsid w:val="008B2D99"/>
    <w:rsid w:val="008B4FCC"/>
    <w:rsid w:val="008B6791"/>
    <w:rsid w:val="008B6EE4"/>
    <w:rsid w:val="008B7C32"/>
    <w:rsid w:val="008C349F"/>
    <w:rsid w:val="008C4387"/>
    <w:rsid w:val="008C5C6C"/>
    <w:rsid w:val="008C6CB0"/>
    <w:rsid w:val="008D0119"/>
    <w:rsid w:val="008D016D"/>
    <w:rsid w:val="008D0A61"/>
    <w:rsid w:val="008D1EB5"/>
    <w:rsid w:val="008D2104"/>
    <w:rsid w:val="008D33CA"/>
    <w:rsid w:val="008D4D0A"/>
    <w:rsid w:val="008D51F8"/>
    <w:rsid w:val="008D6902"/>
    <w:rsid w:val="008D7A0C"/>
    <w:rsid w:val="008E28B6"/>
    <w:rsid w:val="008E3AC9"/>
    <w:rsid w:val="008E6DD2"/>
    <w:rsid w:val="008E72AA"/>
    <w:rsid w:val="008F0711"/>
    <w:rsid w:val="008F27FD"/>
    <w:rsid w:val="008F2A2F"/>
    <w:rsid w:val="008F2C2C"/>
    <w:rsid w:val="008F4D8B"/>
    <w:rsid w:val="008F5D18"/>
    <w:rsid w:val="00900254"/>
    <w:rsid w:val="00900397"/>
    <w:rsid w:val="009007E1"/>
    <w:rsid w:val="00901AC0"/>
    <w:rsid w:val="009030F9"/>
    <w:rsid w:val="0090384B"/>
    <w:rsid w:val="00903BFD"/>
    <w:rsid w:val="00904017"/>
    <w:rsid w:val="00904DAF"/>
    <w:rsid w:val="00904FDA"/>
    <w:rsid w:val="009121A6"/>
    <w:rsid w:val="00913C93"/>
    <w:rsid w:val="00913DC5"/>
    <w:rsid w:val="00915480"/>
    <w:rsid w:val="009165AA"/>
    <w:rsid w:val="0092186B"/>
    <w:rsid w:val="00921944"/>
    <w:rsid w:val="00921CAE"/>
    <w:rsid w:val="00923180"/>
    <w:rsid w:val="009232BB"/>
    <w:rsid w:val="00923C93"/>
    <w:rsid w:val="00932D16"/>
    <w:rsid w:val="00935FAD"/>
    <w:rsid w:val="00936D94"/>
    <w:rsid w:val="00942860"/>
    <w:rsid w:val="00944ABF"/>
    <w:rsid w:val="00945DF7"/>
    <w:rsid w:val="00946B48"/>
    <w:rsid w:val="00950F7B"/>
    <w:rsid w:val="0095101A"/>
    <w:rsid w:val="0095654D"/>
    <w:rsid w:val="009602D5"/>
    <w:rsid w:val="00961118"/>
    <w:rsid w:val="00962149"/>
    <w:rsid w:val="00962B61"/>
    <w:rsid w:val="0096409A"/>
    <w:rsid w:val="00965412"/>
    <w:rsid w:val="00966690"/>
    <w:rsid w:val="009672FC"/>
    <w:rsid w:val="00971807"/>
    <w:rsid w:val="009727A0"/>
    <w:rsid w:val="009753CE"/>
    <w:rsid w:val="00977A7B"/>
    <w:rsid w:val="00985479"/>
    <w:rsid w:val="00987175"/>
    <w:rsid w:val="00990647"/>
    <w:rsid w:val="00992E05"/>
    <w:rsid w:val="00993C36"/>
    <w:rsid w:val="00994F64"/>
    <w:rsid w:val="009A3616"/>
    <w:rsid w:val="009A3935"/>
    <w:rsid w:val="009A6A9F"/>
    <w:rsid w:val="009B0C2C"/>
    <w:rsid w:val="009B2006"/>
    <w:rsid w:val="009B4B7C"/>
    <w:rsid w:val="009B4CD5"/>
    <w:rsid w:val="009C1B5C"/>
    <w:rsid w:val="009C1E9F"/>
    <w:rsid w:val="009C216E"/>
    <w:rsid w:val="009C2870"/>
    <w:rsid w:val="009C55DA"/>
    <w:rsid w:val="009C685F"/>
    <w:rsid w:val="009D1806"/>
    <w:rsid w:val="009D3126"/>
    <w:rsid w:val="009D36B8"/>
    <w:rsid w:val="009D53AD"/>
    <w:rsid w:val="009D6718"/>
    <w:rsid w:val="009D6D51"/>
    <w:rsid w:val="009E1B36"/>
    <w:rsid w:val="009E5E66"/>
    <w:rsid w:val="009E77B0"/>
    <w:rsid w:val="009F1140"/>
    <w:rsid w:val="009F289F"/>
    <w:rsid w:val="009F3DBF"/>
    <w:rsid w:val="009F4D04"/>
    <w:rsid w:val="009F60CC"/>
    <w:rsid w:val="009F7964"/>
    <w:rsid w:val="00A02D4F"/>
    <w:rsid w:val="00A0328B"/>
    <w:rsid w:val="00A04311"/>
    <w:rsid w:val="00A04B2C"/>
    <w:rsid w:val="00A063C0"/>
    <w:rsid w:val="00A07ACE"/>
    <w:rsid w:val="00A1393A"/>
    <w:rsid w:val="00A172FB"/>
    <w:rsid w:val="00A178AA"/>
    <w:rsid w:val="00A214D2"/>
    <w:rsid w:val="00A2220D"/>
    <w:rsid w:val="00A24B44"/>
    <w:rsid w:val="00A24B82"/>
    <w:rsid w:val="00A276C6"/>
    <w:rsid w:val="00A31D53"/>
    <w:rsid w:val="00A3444F"/>
    <w:rsid w:val="00A35DDF"/>
    <w:rsid w:val="00A36543"/>
    <w:rsid w:val="00A369D6"/>
    <w:rsid w:val="00A375F8"/>
    <w:rsid w:val="00A40B28"/>
    <w:rsid w:val="00A40DBF"/>
    <w:rsid w:val="00A41640"/>
    <w:rsid w:val="00A43569"/>
    <w:rsid w:val="00A452AD"/>
    <w:rsid w:val="00A51BED"/>
    <w:rsid w:val="00A5227B"/>
    <w:rsid w:val="00A5302F"/>
    <w:rsid w:val="00A56EE8"/>
    <w:rsid w:val="00A57C73"/>
    <w:rsid w:val="00A60FBC"/>
    <w:rsid w:val="00A61528"/>
    <w:rsid w:val="00A64043"/>
    <w:rsid w:val="00A6521F"/>
    <w:rsid w:val="00A65905"/>
    <w:rsid w:val="00A65D68"/>
    <w:rsid w:val="00A66203"/>
    <w:rsid w:val="00A67BAC"/>
    <w:rsid w:val="00A70492"/>
    <w:rsid w:val="00A733B0"/>
    <w:rsid w:val="00A7462E"/>
    <w:rsid w:val="00A81D78"/>
    <w:rsid w:val="00A8453D"/>
    <w:rsid w:val="00A84E82"/>
    <w:rsid w:val="00A8666A"/>
    <w:rsid w:val="00A86A26"/>
    <w:rsid w:val="00A87F52"/>
    <w:rsid w:val="00A925DD"/>
    <w:rsid w:val="00A94002"/>
    <w:rsid w:val="00AA1EEF"/>
    <w:rsid w:val="00AA71CC"/>
    <w:rsid w:val="00AB1878"/>
    <w:rsid w:val="00AB1D92"/>
    <w:rsid w:val="00AB24CA"/>
    <w:rsid w:val="00AB2CB9"/>
    <w:rsid w:val="00AB3C24"/>
    <w:rsid w:val="00AB7126"/>
    <w:rsid w:val="00AC1F78"/>
    <w:rsid w:val="00AC3D78"/>
    <w:rsid w:val="00AD2E90"/>
    <w:rsid w:val="00AD5400"/>
    <w:rsid w:val="00AD57DC"/>
    <w:rsid w:val="00AD76FF"/>
    <w:rsid w:val="00AE0281"/>
    <w:rsid w:val="00AE154E"/>
    <w:rsid w:val="00AE462C"/>
    <w:rsid w:val="00AE5B6A"/>
    <w:rsid w:val="00AE61A7"/>
    <w:rsid w:val="00AE666D"/>
    <w:rsid w:val="00AF0118"/>
    <w:rsid w:val="00AF2876"/>
    <w:rsid w:val="00AF3750"/>
    <w:rsid w:val="00AF3C01"/>
    <w:rsid w:val="00AF7455"/>
    <w:rsid w:val="00B00BB9"/>
    <w:rsid w:val="00B022AE"/>
    <w:rsid w:val="00B02FAB"/>
    <w:rsid w:val="00B05203"/>
    <w:rsid w:val="00B10A85"/>
    <w:rsid w:val="00B11232"/>
    <w:rsid w:val="00B12B1B"/>
    <w:rsid w:val="00B15933"/>
    <w:rsid w:val="00B16F03"/>
    <w:rsid w:val="00B172A9"/>
    <w:rsid w:val="00B17622"/>
    <w:rsid w:val="00B21301"/>
    <w:rsid w:val="00B23DA6"/>
    <w:rsid w:val="00B24D90"/>
    <w:rsid w:val="00B25A75"/>
    <w:rsid w:val="00B33F95"/>
    <w:rsid w:val="00B4029C"/>
    <w:rsid w:val="00B41080"/>
    <w:rsid w:val="00B41116"/>
    <w:rsid w:val="00B43DDF"/>
    <w:rsid w:val="00B456C5"/>
    <w:rsid w:val="00B51079"/>
    <w:rsid w:val="00B51566"/>
    <w:rsid w:val="00B546A7"/>
    <w:rsid w:val="00B6391E"/>
    <w:rsid w:val="00B663E2"/>
    <w:rsid w:val="00B66E02"/>
    <w:rsid w:val="00B70AEE"/>
    <w:rsid w:val="00B72227"/>
    <w:rsid w:val="00B72EA5"/>
    <w:rsid w:val="00B76EF7"/>
    <w:rsid w:val="00B82C81"/>
    <w:rsid w:val="00B82E0E"/>
    <w:rsid w:val="00B84436"/>
    <w:rsid w:val="00B90BCA"/>
    <w:rsid w:val="00B911FF"/>
    <w:rsid w:val="00B92E58"/>
    <w:rsid w:val="00B932A9"/>
    <w:rsid w:val="00B94CA8"/>
    <w:rsid w:val="00B96863"/>
    <w:rsid w:val="00B97E3C"/>
    <w:rsid w:val="00BA68F4"/>
    <w:rsid w:val="00BB1F73"/>
    <w:rsid w:val="00BB2742"/>
    <w:rsid w:val="00BB29D2"/>
    <w:rsid w:val="00BB3A8E"/>
    <w:rsid w:val="00BB49A0"/>
    <w:rsid w:val="00BB49C1"/>
    <w:rsid w:val="00BC3D0A"/>
    <w:rsid w:val="00BC3E01"/>
    <w:rsid w:val="00BC4373"/>
    <w:rsid w:val="00BC560A"/>
    <w:rsid w:val="00BD0B30"/>
    <w:rsid w:val="00BD19C3"/>
    <w:rsid w:val="00BD64AD"/>
    <w:rsid w:val="00BD67AC"/>
    <w:rsid w:val="00BD72A3"/>
    <w:rsid w:val="00BE2037"/>
    <w:rsid w:val="00BE26D1"/>
    <w:rsid w:val="00BE4773"/>
    <w:rsid w:val="00BE4DAB"/>
    <w:rsid w:val="00BE5187"/>
    <w:rsid w:val="00BF0F47"/>
    <w:rsid w:val="00BF3EEE"/>
    <w:rsid w:val="00C00F83"/>
    <w:rsid w:val="00C034D6"/>
    <w:rsid w:val="00C03816"/>
    <w:rsid w:val="00C05821"/>
    <w:rsid w:val="00C06552"/>
    <w:rsid w:val="00C06F09"/>
    <w:rsid w:val="00C1090D"/>
    <w:rsid w:val="00C11BA7"/>
    <w:rsid w:val="00C15789"/>
    <w:rsid w:val="00C17BF4"/>
    <w:rsid w:val="00C20A83"/>
    <w:rsid w:val="00C20C7E"/>
    <w:rsid w:val="00C21156"/>
    <w:rsid w:val="00C21B25"/>
    <w:rsid w:val="00C21E77"/>
    <w:rsid w:val="00C2399F"/>
    <w:rsid w:val="00C26596"/>
    <w:rsid w:val="00C33EE2"/>
    <w:rsid w:val="00C356B1"/>
    <w:rsid w:val="00C35E25"/>
    <w:rsid w:val="00C40ECD"/>
    <w:rsid w:val="00C4698F"/>
    <w:rsid w:val="00C51935"/>
    <w:rsid w:val="00C52903"/>
    <w:rsid w:val="00C538F4"/>
    <w:rsid w:val="00C540AA"/>
    <w:rsid w:val="00C54E48"/>
    <w:rsid w:val="00C65BF2"/>
    <w:rsid w:val="00C67B24"/>
    <w:rsid w:val="00C70AEA"/>
    <w:rsid w:val="00C7395C"/>
    <w:rsid w:val="00C76158"/>
    <w:rsid w:val="00C768EA"/>
    <w:rsid w:val="00C76939"/>
    <w:rsid w:val="00C814B6"/>
    <w:rsid w:val="00C8238E"/>
    <w:rsid w:val="00C82872"/>
    <w:rsid w:val="00C837C2"/>
    <w:rsid w:val="00C84198"/>
    <w:rsid w:val="00C84A22"/>
    <w:rsid w:val="00C90647"/>
    <w:rsid w:val="00C95B74"/>
    <w:rsid w:val="00C95D47"/>
    <w:rsid w:val="00C96ABA"/>
    <w:rsid w:val="00CA3509"/>
    <w:rsid w:val="00CA702C"/>
    <w:rsid w:val="00CA7AAF"/>
    <w:rsid w:val="00CB00B3"/>
    <w:rsid w:val="00CB06CA"/>
    <w:rsid w:val="00CB14F0"/>
    <w:rsid w:val="00CB173D"/>
    <w:rsid w:val="00CB348D"/>
    <w:rsid w:val="00CB3C0B"/>
    <w:rsid w:val="00CB6297"/>
    <w:rsid w:val="00CB650C"/>
    <w:rsid w:val="00CC0F9C"/>
    <w:rsid w:val="00CC1992"/>
    <w:rsid w:val="00CC2A8D"/>
    <w:rsid w:val="00CC3FAF"/>
    <w:rsid w:val="00CC4C8E"/>
    <w:rsid w:val="00CC50B7"/>
    <w:rsid w:val="00CD1C75"/>
    <w:rsid w:val="00CD2062"/>
    <w:rsid w:val="00CE1947"/>
    <w:rsid w:val="00CE2EB4"/>
    <w:rsid w:val="00CE4641"/>
    <w:rsid w:val="00CE47DB"/>
    <w:rsid w:val="00CE59CE"/>
    <w:rsid w:val="00CE63E9"/>
    <w:rsid w:val="00CF1141"/>
    <w:rsid w:val="00CF1B10"/>
    <w:rsid w:val="00CF29C6"/>
    <w:rsid w:val="00CF2C46"/>
    <w:rsid w:val="00D00883"/>
    <w:rsid w:val="00D01D59"/>
    <w:rsid w:val="00D044F2"/>
    <w:rsid w:val="00D05E0A"/>
    <w:rsid w:val="00D06178"/>
    <w:rsid w:val="00D108E9"/>
    <w:rsid w:val="00D11C47"/>
    <w:rsid w:val="00D1453D"/>
    <w:rsid w:val="00D15859"/>
    <w:rsid w:val="00D173C9"/>
    <w:rsid w:val="00D179B1"/>
    <w:rsid w:val="00D200BD"/>
    <w:rsid w:val="00D22474"/>
    <w:rsid w:val="00D22845"/>
    <w:rsid w:val="00D23A17"/>
    <w:rsid w:val="00D246DC"/>
    <w:rsid w:val="00D2483F"/>
    <w:rsid w:val="00D26EDC"/>
    <w:rsid w:val="00D273E6"/>
    <w:rsid w:val="00D27E83"/>
    <w:rsid w:val="00D303A2"/>
    <w:rsid w:val="00D30F7B"/>
    <w:rsid w:val="00D34B93"/>
    <w:rsid w:val="00D365D4"/>
    <w:rsid w:val="00D41F4C"/>
    <w:rsid w:val="00D426C5"/>
    <w:rsid w:val="00D43B31"/>
    <w:rsid w:val="00D464D5"/>
    <w:rsid w:val="00D46682"/>
    <w:rsid w:val="00D4675C"/>
    <w:rsid w:val="00D46F50"/>
    <w:rsid w:val="00D47214"/>
    <w:rsid w:val="00D50036"/>
    <w:rsid w:val="00D50908"/>
    <w:rsid w:val="00D51F71"/>
    <w:rsid w:val="00D52B8F"/>
    <w:rsid w:val="00D54498"/>
    <w:rsid w:val="00D565F9"/>
    <w:rsid w:val="00D57F01"/>
    <w:rsid w:val="00D60078"/>
    <w:rsid w:val="00D62B93"/>
    <w:rsid w:val="00D63F69"/>
    <w:rsid w:val="00D76CD4"/>
    <w:rsid w:val="00D808E5"/>
    <w:rsid w:val="00D82146"/>
    <w:rsid w:val="00D8251A"/>
    <w:rsid w:val="00D825C6"/>
    <w:rsid w:val="00D846E9"/>
    <w:rsid w:val="00D90030"/>
    <w:rsid w:val="00D9296D"/>
    <w:rsid w:val="00D933B1"/>
    <w:rsid w:val="00D94272"/>
    <w:rsid w:val="00D954F1"/>
    <w:rsid w:val="00D96D07"/>
    <w:rsid w:val="00D97B98"/>
    <w:rsid w:val="00D97E4D"/>
    <w:rsid w:val="00DA20E8"/>
    <w:rsid w:val="00DA33B9"/>
    <w:rsid w:val="00DA7F29"/>
    <w:rsid w:val="00DB26D8"/>
    <w:rsid w:val="00DB33BB"/>
    <w:rsid w:val="00DB3F36"/>
    <w:rsid w:val="00DC0318"/>
    <w:rsid w:val="00DC0C36"/>
    <w:rsid w:val="00DC30B1"/>
    <w:rsid w:val="00DC31E8"/>
    <w:rsid w:val="00DC55E3"/>
    <w:rsid w:val="00DD2E6F"/>
    <w:rsid w:val="00DD58BF"/>
    <w:rsid w:val="00DD61C5"/>
    <w:rsid w:val="00DD6873"/>
    <w:rsid w:val="00DD73F1"/>
    <w:rsid w:val="00DE27FC"/>
    <w:rsid w:val="00DE4C93"/>
    <w:rsid w:val="00DE5297"/>
    <w:rsid w:val="00DE5703"/>
    <w:rsid w:val="00DE7BDE"/>
    <w:rsid w:val="00DF2E97"/>
    <w:rsid w:val="00DF30AB"/>
    <w:rsid w:val="00DF6A3A"/>
    <w:rsid w:val="00E034D8"/>
    <w:rsid w:val="00E0401E"/>
    <w:rsid w:val="00E04D61"/>
    <w:rsid w:val="00E05215"/>
    <w:rsid w:val="00E0729A"/>
    <w:rsid w:val="00E11D6A"/>
    <w:rsid w:val="00E123AB"/>
    <w:rsid w:val="00E16014"/>
    <w:rsid w:val="00E17CCE"/>
    <w:rsid w:val="00E20A27"/>
    <w:rsid w:val="00E2292D"/>
    <w:rsid w:val="00E2508F"/>
    <w:rsid w:val="00E26464"/>
    <w:rsid w:val="00E30541"/>
    <w:rsid w:val="00E348BA"/>
    <w:rsid w:val="00E3646D"/>
    <w:rsid w:val="00E405EF"/>
    <w:rsid w:val="00E41006"/>
    <w:rsid w:val="00E41F98"/>
    <w:rsid w:val="00E43622"/>
    <w:rsid w:val="00E436E6"/>
    <w:rsid w:val="00E45EE5"/>
    <w:rsid w:val="00E47B8B"/>
    <w:rsid w:val="00E512FE"/>
    <w:rsid w:val="00E51C8F"/>
    <w:rsid w:val="00E532F9"/>
    <w:rsid w:val="00E55BAC"/>
    <w:rsid w:val="00E6244E"/>
    <w:rsid w:val="00E64396"/>
    <w:rsid w:val="00E66668"/>
    <w:rsid w:val="00E66B3C"/>
    <w:rsid w:val="00E7037B"/>
    <w:rsid w:val="00E8056E"/>
    <w:rsid w:val="00E806F2"/>
    <w:rsid w:val="00E81D89"/>
    <w:rsid w:val="00E8312C"/>
    <w:rsid w:val="00E8485E"/>
    <w:rsid w:val="00E849E7"/>
    <w:rsid w:val="00E8598E"/>
    <w:rsid w:val="00E86114"/>
    <w:rsid w:val="00E90478"/>
    <w:rsid w:val="00E9273D"/>
    <w:rsid w:val="00E93208"/>
    <w:rsid w:val="00E93DE4"/>
    <w:rsid w:val="00E93EA5"/>
    <w:rsid w:val="00EA32A8"/>
    <w:rsid w:val="00EA4023"/>
    <w:rsid w:val="00EA4BB3"/>
    <w:rsid w:val="00EA5709"/>
    <w:rsid w:val="00EA5C71"/>
    <w:rsid w:val="00EA6C49"/>
    <w:rsid w:val="00EB2248"/>
    <w:rsid w:val="00EB4CA9"/>
    <w:rsid w:val="00EB52B3"/>
    <w:rsid w:val="00EB5601"/>
    <w:rsid w:val="00EB5B19"/>
    <w:rsid w:val="00EC009C"/>
    <w:rsid w:val="00EC37CB"/>
    <w:rsid w:val="00EC689E"/>
    <w:rsid w:val="00ED0E0A"/>
    <w:rsid w:val="00ED3403"/>
    <w:rsid w:val="00ED3A46"/>
    <w:rsid w:val="00EE1F1A"/>
    <w:rsid w:val="00EE488F"/>
    <w:rsid w:val="00EE533B"/>
    <w:rsid w:val="00EF0ED2"/>
    <w:rsid w:val="00EF226B"/>
    <w:rsid w:val="00EF403F"/>
    <w:rsid w:val="00F0324F"/>
    <w:rsid w:val="00F06DFE"/>
    <w:rsid w:val="00F116B7"/>
    <w:rsid w:val="00F1211B"/>
    <w:rsid w:val="00F14DA2"/>
    <w:rsid w:val="00F207C8"/>
    <w:rsid w:val="00F2272E"/>
    <w:rsid w:val="00F23117"/>
    <w:rsid w:val="00F2333D"/>
    <w:rsid w:val="00F2347C"/>
    <w:rsid w:val="00F279A7"/>
    <w:rsid w:val="00F304EE"/>
    <w:rsid w:val="00F31D59"/>
    <w:rsid w:val="00F32B67"/>
    <w:rsid w:val="00F32E7B"/>
    <w:rsid w:val="00F34059"/>
    <w:rsid w:val="00F34167"/>
    <w:rsid w:val="00F41D6B"/>
    <w:rsid w:val="00F42672"/>
    <w:rsid w:val="00F42A1C"/>
    <w:rsid w:val="00F43A60"/>
    <w:rsid w:val="00F453C4"/>
    <w:rsid w:val="00F51DE9"/>
    <w:rsid w:val="00F53917"/>
    <w:rsid w:val="00F54356"/>
    <w:rsid w:val="00F54D2B"/>
    <w:rsid w:val="00F56763"/>
    <w:rsid w:val="00F62CBA"/>
    <w:rsid w:val="00F62DE7"/>
    <w:rsid w:val="00F62F46"/>
    <w:rsid w:val="00F63964"/>
    <w:rsid w:val="00F65BD6"/>
    <w:rsid w:val="00F70410"/>
    <w:rsid w:val="00F70DDD"/>
    <w:rsid w:val="00F71783"/>
    <w:rsid w:val="00F73895"/>
    <w:rsid w:val="00F76662"/>
    <w:rsid w:val="00F77859"/>
    <w:rsid w:val="00F81A36"/>
    <w:rsid w:val="00F820FB"/>
    <w:rsid w:val="00F822C0"/>
    <w:rsid w:val="00F83BE1"/>
    <w:rsid w:val="00F83E4F"/>
    <w:rsid w:val="00F83FC5"/>
    <w:rsid w:val="00F87651"/>
    <w:rsid w:val="00F91812"/>
    <w:rsid w:val="00F925E6"/>
    <w:rsid w:val="00F92EA7"/>
    <w:rsid w:val="00F931AA"/>
    <w:rsid w:val="00F93292"/>
    <w:rsid w:val="00F9393B"/>
    <w:rsid w:val="00F9713F"/>
    <w:rsid w:val="00F9716F"/>
    <w:rsid w:val="00F9764C"/>
    <w:rsid w:val="00FA0D2D"/>
    <w:rsid w:val="00FA12E8"/>
    <w:rsid w:val="00FA28B2"/>
    <w:rsid w:val="00FA2B81"/>
    <w:rsid w:val="00FA4855"/>
    <w:rsid w:val="00FA6185"/>
    <w:rsid w:val="00FA7838"/>
    <w:rsid w:val="00FB114A"/>
    <w:rsid w:val="00FB2C6F"/>
    <w:rsid w:val="00FB2D57"/>
    <w:rsid w:val="00FB35F1"/>
    <w:rsid w:val="00FB3D48"/>
    <w:rsid w:val="00FB65A6"/>
    <w:rsid w:val="00FC5DA3"/>
    <w:rsid w:val="00FC6253"/>
    <w:rsid w:val="00FC6A82"/>
    <w:rsid w:val="00FC6DC8"/>
    <w:rsid w:val="00FD75D9"/>
    <w:rsid w:val="00FE1F86"/>
    <w:rsid w:val="00FE230E"/>
    <w:rsid w:val="00FE6876"/>
    <w:rsid w:val="00FF14C1"/>
    <w:rsid w:val="00FF2368"/>
    <w:rsid w:val="00FF4E38"/>
    <w:rsid w:val="00FF616F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F08533"/>
  <w15:docId w15:val="{66098091-8EA2-438A-96F0-30AB7968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5A4"/>
    <w:rPr>
      <w:sz w:val="24"/>
      <w:szCs w:val="24"/>
      <w:lang w:val="fr-FR" w:eastAsia="fr-FR"/>
    </w:rPr>
  </w:style>
  <w:style w:type="paragraph" w:styleId="Titre1">
    <w:name w:val="heading 1"/>
    <w:basedOn w:val="Normal"/>
    <w:next w:val="Corpsdetexte"/>
    <w:qFormat/>
    <w:rsid w:val="00C84A22"/>
    <w:pPr>
      <w:keepNext/>
      <w:numPr>
        <w:numId w:val="11"/>
      </w:numPr>
      <w:shd w:val="clear" w:color="auto" w:fill="1F497D" w:themeFill="text2"/>
      <w:tabs>
        <w:tab w:val="right" w:pos="8789"/>
      </w:tabs>
      <w:spacing w:before="240" w:after="120"/>
      <w:ind w:left="431" w:hanging="431"/>
      <w:outlineLvl w:val="0"/>
    </w:pPr>
    <w:rPr>
      <w:rFonts w:ascii="Trebuchet MS" w:hAnsi="Trebuchet MS" w:cs="Arial"/>
      <w:b/>
      <w:bCs/>
      <w:color w:val="FFFFFF" w:themeColor="background1"/>
      <w:kern w:val="32"/>
      <w:sz w:val="28"/>
      <w:szCs w:val="32"/>
    </w:rPr>
  </w:style>
  <w:style w:type="paragraph" w:styleId="Titre2">
    <w:name w:val="heading 2"/>
    <w:basedOn w:val="Normal"/>
    <w:next w:val="Corpsdetexte"/>
    <w:link w:val="Titre2Car"/>
    <w:qFormat/>
    <w:rsid w:val="001D79A8"/>
    <w:pPr>
      <w:keepNext/>
      <w:numPr>
        <w:ilvl w:val="1"/>
        <w:numId w:val="11"/>
      </w:numPr>
      <w:shd w:val="clear" w:color="auto" w:fill="0070C0"/>
      <w:spacing w:before="120" w:after="120"/>
      <w:ind w:left="720" w:hanging="578"/>
      <w:outlineLvl w:val="1"/>
    </w:pPr>
    <w:rPr>
      <w:rFonts w:ascii="Trebuchet MS" w:hAnsi="Trebuchet MS" w:cs="Arial"/>
      <w:b/>
      <w:bCs/>
      <w:iCs/>
      <w:color w:val="FFFFFF" w:themeColor="background1"/>
      <w:sz w:val="26"/>
      <w:szCs w:val="28"/>
    </w:rPr>
  </w:style>
  <w:style w:type="paragraph" w:styleId="Titre3">
    <w:name w:val="heading 3"/>
    <w:basedOn w:val="Normal"/>
    <w:next w:val="Corpsdetexte"/>
    <w:link w:val="Titre3Car"/>
    <w:qFormat/>
    <w:rsid w:val="001D79A8"/>
    <w:pPr>
      <w:keepNext/>
      <w:keepLines/>
      <w:numPr>
        <w:ilvl w:val="2"/>
        <w:numId w:val="11"/>
      </w:numPr>
      <w:shd w:val="clear" w:color="auto" w:fill="8DB3E2" w:themeFill="text2" w:themeFillTint="66"/>
      <w:spacing w:before="120" w:after="120"/>
      <w:ind w:left="1004"/>
      <w:outlineLvl w:val="2"/>
    </w:pPr>
    <w:rPr>
      <w:rFonts w:ascii="Trebuchet MS" w:eastAsiaTheme="majorEastAsia" w:hAnsi="Trebuchet MS" w:cstheme="majorBidi"/>
      <w:b/>
      <w:bCs/>
      <w:color w:val="FFFFFF" w:themeColor="background1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295091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295091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295091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295091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295091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295091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B15933"/>
    <w:pPr>
      <w:spacing w:after="60"/>
      <w:ind w:left="284"/>
      <w:jc w:val="both"/>
    </w:pPr>
    <w:rPr>
      <w:rFonts w:asciiTheme="minorHAnsi" w:hAnsiTheme="minorHAnsi"/>
      <w:sz w:val="22"/>
    </w:rPr>
  </w:style>
  <w:style w:type="paragraph" w:styleId="En-tte">
    <w:name w:val="header"/>
    <w:basedOn w:val="Normal"/>
    <w:rsid w:val="001D79A8"/>
    <w:pPr>
      <w:tabs>
        <w:tab w:val="center" w:pos="4536"/>
        <w:tab w:val="right" w:pos="9072"/>
      </w:tabs>
      <w:jc w:val="center"/>
    </w:pPr>
    <w:rPr>
      <w:rFonts w:ascii="Calibri" w:hAnsi="Calibri"/>
      <w:b/>
      <w:color w:val="002060"/>
      <w:sz w:val="22"/>
      <w:szCs w:val="20"/>
    </w:rPr>
  </w:style>
  <w:style w:type="paragraph" w:styleId="Pieddepage">
    <w:name w:val="footer"/>
    <w:basedOn w:val="Normal"/>
    <w:rsid w:val="001D79A8"/>
    <w:pPr>
      <w:tabs>
        <w:tab w:val="center" w:pos="4536"/>
        <w:tab w:val="right" w:pos="9072"/>
      </w:tabs>
      <w:jc w:val="center"/>
    </w:pPr>
    <w:rPr>
      <w:rFonts w:ascii="Calibri" w:hAnsi="Calibri"/>
      <w:b/>
      <w:color w:val="002060"/>
      <w:szCs w:val="20"/>
    </w:rPr>
  </w:style>
  <w:style w:type="paragraph" w:styleId="Textedebulles">
    <w:name w:val="Balloon Text"/>
    <w:basedOn w:val="Normal"/>
    <w:link w:val="TextedebullesCar"/>
    <w:rsid w:val="00492523"/>
    <w:rPr>
      <w:rFonts w:ascii="Tahoma" w:hAnsi="Tahoma" w:cs="Tahoma"/>
      <w:sz w:val="16"/>
      <w:szCs w:val="16"/>
    </w:rPr>
  </w:style>
  <w:style w:type="paragraph" w:customStyle="1" w:styleId="Images">
    <w:name w:val="Images"/>
    <w:basedOn w:val="Corpsdetexte"/>
    <w:next w:val="Corpsdetexte"/>
    <w:rsid w:val="00A65D68"/>
    <w:pPr>
      <w:jc w:val="center"/>
    </w:pPr>
  </w:style>
  <w:style w:type="character" w:customStyle="1" w:styleId="TextedebullesCar">
    <w:name w:val="Texte de bulles Car"/>
    <w:basedOn w:val="Policepardfaut"/>
    <w:link w:val="Textedebulles"/>
    <w:rsid w:val="00492523"/>
    <w:rPr>
      <w:rFonts w:ascii="Tahoma" w:hAnsi="Tahoma" w:cs="Tahoma"/>
      <w:sz w:val="16"/>
      <w:szCs w:val="16"/>
      <w:lang w:val="fr-FR" w:eastAsia="fr-FR"/>
    </w:rPr>
  </w:style>
  <w:style w:type="table" w:styleId="Grilledutableau">
    <w:name w:val="Table Grid"/>
    <w:basedOn w:val="TableauNormal"/>
    <w:uiPriority w:val="59"/>
    <w:rsid w:val="007A46E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re">
    <w:name w:val="Title"/>
    <w:basedOn w:val="Normal"/>
    <w:next w:val="Normal"/>
    <w:link w:val="TitreCar"/>
    <w:qFormat/>
    <w:rsid w:val="00C84A22"/>
    <w:pPr>
      <w:spacing w:after="300"/>
      <w:contextualSpacing/>
    </w:pPr>
    <w:rPr>
      <w:rFonts w:ascii="Trebuchet MS" w:eastAsiaTheme="majorEastAsia" w:hAnsi="Trebuchet MS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C84A22"/>
    <w:rPr>
      <w:rFonts w:ascii="Trebuchet MS" w:eastAsiaTheme="majorEastAsia" w:hAnsi="Trebuchet MS" w:cstheme="majorBidi"/>
      <w:color w:val="17365D" w:themeColor="text2" w:themeShade="BF"/>
      <w:spacing w:val="5"/>
      <w:kern w:val="28"/>
      <w:sz w:val="52"/>
      <w:szCs w:val="52"/>
      <w:lang w:val="fr-FR" w:eastAsia="fr-FR"/>
    </w:rPr>
  </w:style>
  <w:style w:type="character" w:customStyle="1" w:styleId="Titre3Car">
    <w:name w:val="Titre 3 Car"/>
    <w:basedOn w:val="Policepardfaut"/>
    <w:link w:val="Titre3"/>
    <w:rsid w:val="001D79A8"/>
    <w:rPr>
      <w:rFonts w:ascii="Trebuchet MS" w:eastAsiaTheme="majorEastAsia" w:hAnsi="Trebuchet MS" w:cstheme="majorBidi"/>
      <w:b/>
      <w:bCs/>
      <w:color w:val="FFFFFF" w:themeColor="background1"/>
      <w:sz w:val="24"/>
      <w:szCs w:val="24"/>
      <w:shd w:val="clear" w:color="auto" w:fill="8DB3E2" w:themeFill="text2" w:themeFillTint="66"/>
      <w:lang w:val="fr-FR" w:eastAsia="fr-FR"/>
    </w:rPr>
  </w:style>
  <w:style w:type="character" w:customStyle="1" w:styleId="Titre4Car">
    <w:name w:val="Titre 4 Car"/>
    <w:basedOn w:val="Policepardfaut"/>
    <w:link w:val="Titre4"/>
    <w:semiHidden/>
    <w:rsid w:val="0029509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fr-FR" w:eastAsia="fr-FR"/>
    </w:rPr>
  </w:style>
  <w:style w:type="character" w:customStyle="1" w:styleId="Titre5Car">
    <w:name w:val="Titre 5 Car"/>
    <w:basedOn w:val="Policepardfaut"/>
    <w:link w:val="Titre5"/>
    <w:semiHidden/>
    <w:rsid w:val="0029509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 w:eastAsia="fr-FR"/>
    </w:rPr>
  </w:style>
  <w:style w:type="character" w:customStyle="1" w:styleId="Titre6Car">
    <w:name w:val="Titre 6 Car"/>
    <w:basedOn w:val="Policepardfaut"/>
    <w:link w:val="Titre6"/>
    <w:semiHidden/>
    <w:rsid w:val="0029509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fr-FR" w:eastAsia="fr-FR"/>
    </w:rPr>
  </w:style>
  <w:style w:type="character" w:customStyle="1" w:styleId="Titre7Car">
    <w:name w:val="Titre 7 Car"/>
    <w:basedOn w:val="Policepardfaut"/>
    <w:link w:val="Titre7"/>
    <w:semiHidden/>
    <w:rsid w:val="0029509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semiHidden/>
    <w:rsid w:val="00295091"/>
    <w:rPr>
      <w:rFonts w:asciiTheme="majorHAnsi" w:eastAsiaTheme="majorEastAsia" w:hAnsiTheme="majorHAnsi" w:cstheme="majorBidi"/>
      <w:color w:val="404040" w:themeColor="text1" w:themeTint="BF"/>
      <w:lang w:val="fr-FR" w:eastAsia="fr-FR"/>
    </w:rPr>
  </w:style>
  <w:style w:type="character" w:customStyle="1" w:styleId="Titre9Car">
    <w:name w:val="Titre 9 Car"/>
    <w:basedOn w:val="Policepardfaut"/>
    <w:link w:val="Titre9"/>
    <w:semiHidden/>
    <w:rsid w:val="00295091"/>
    <w:rPr>
      <w:rFonts w:asciiTheme="majorHAnsi" w:eastAsiaTheme="majorEastAsia" w:hAnsiTheme="majorHAnsi" w:cstheme="majorBidi"/>
      <w:i/>
      <w:iCs/>
      <w:color w:val="404040" w:themeColor="text1" w:themeTint="BF"/>
      <w:lang w:val="fr-FR" w:eastAsia="fr-FR"/>
    </w:rPr>
  </w:style>
  <w:style w:type="character" w:styleId="Lienhypertexte">
    <w:name w:val="Hyperlink"/>
    <w:basedOn w:val="Policepardfaut"/>
    <w:rsid w:val="007C45A4"/>
    <w:rPr>
      <w:color w:val="0000FF" w:themeColor="hyperlink"/>
      <w:u w:val="single"/>
    </w:rPr>
  </w:style>
  <w:style w:type="table" w:styleId="Trameclaire-Accent1">
    <w:name w:val="Light Shading Accent 1"/>
    <w:basedOn w:val="TableauNormal"/>
    <w:uiPriority w:val="60"/>
    <w:rsid w:val="00505A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En-tte2">
    <w:name w:val="En-tête 2"/>
    <w:basedOn w:val="En-tte"/>
    <w:qFormat/>
    <w:rsid w:val="00F1211B"/>
    <w:rPr>
      <w:b w:val="0"/>
    </w:rPr>
  </w:style>
  <w:style w:type="paragraph" w:customStyle="1" w:styleId="Pieddepage2">
    <w:name w:val="Pied de page 2"/>
    <w:basedOn w:val="Pieddepage"/>
    <w:qFormat/>
    <w:rsid w:val="001D79A8"/>
    <w:rPr>
      <w:b w:val="0"/>
      <w:sz w:val="16"/>
    </w:rPr>
  </w:style>
  <w:style w:type="paragraph" w:customStyle="1" w:styleId="Exemple">
    <w:name w:val="Exemple"/>
    <w:basedOn w:val="Corpsdetexte"/>
    <w:qFormat/>
    <w:rsid w:val="00267198"/>
    <w:pPr>
      <w:jc w:val="left"/>
    </w:pPr>
    <w:rPr>
      <w:b/>
    </w:rPr>
  </w:style>
  <w:style w:type="character" w:customStyle="1" w:styleId="Titre2Car">
    <w:name w:val="Titre 2 Car"/>
    <w:basedOn w:val="Policepardfaut"/>
    <w:link w:val="Titre2"/>
    <w:rsid w:val="001B4332"/>
    <w:rPr>
      <w:rFonts w:ascii="Trebuchet MS" w:hAnsi="Trebuchet MS" w:cs="Arial"/>
      <w:b/>
      <w:bCs/>
      <w:iCs/>
      <w:color w:val="FFFFFF" w:themeColor="background1"/>
      <w:sz w:val="26"/>
      <w:szCs w:val="28"/>
      <w:shd w:val="clear" w:color="auto" w:fill="0070C0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1B4332"/>
    <w:rPr>
      <w:rFonts w:asciiTheme="minorHAnsi" w:hAnsiTheme="minorHAnsi"/>
      <w:sz w:val="22"/>
      <w:szCs w:val="24"/>
      <w:lang w:val="fr-FR" w:eastAsia="fr-FR"/>
    </w:rPr>
  </w:style>
  <w:style w:type="paragraph" w:customStyle="1" w:styleId="Corpsdetextemasqu">
    <w:name w:val="Corps de texte masqué"/>
    <w:basedOn w:val="Corpsdetexte"/>
    <w:qFormat/>
    <w:rsid w:val="006C1F15"/>
    <w:pPr>
      <w:ind w:left="0"/>
      <w:jc w:val="center"/>
    </w:pPr>
    <w:rPr>
      <w:vanish/>
      <w:color w:val="C0504D" w:themeColor="accent2"/>
    </w:rPr>
  </w:style>
  <w:style w:type="character" w:styleId="Textedelespacerserv">
    <w:name w:val="Placeholder Text"/>
    <w:basedOn w:val="Policepardfaut"/>
    <w:uiPriority w:val="99"/>
    <w:semiHidden/>
    <w:rsid w:val="006C386C"/>
    <w:rPr>
      <w:color w:val="808080"/>
    </w:rPr>
  </w:style>
  <w:style w:type="table" w:styleId="Listeclaire-Accent5">
    <w:name w:val="Light List Accent 5"/>
    <w:basedOn w:val="TableauNormal"/>
    <w:uiPriority w:val="61"/>
    <w:rsid w:val="00BE518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1">
    <w:name w:val="Light List Accent 1"/>
    <w:basedOn w:val="TableauNormal"/>
    <w:uiPriority w:val="61"/>
    <w:rsid w:val="00E849E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ramemoyenne1-Accent1">
    <w:name w:val="Medium Shading 1 Accent 1"/>
    <w:basedOn w:val="TableauNormal"/>
    <w:uiPriority w:val="63"/>
    <w:rsid w:val="0026727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agraphedeliste">
    <w:name w:val="List Paragraph"/>
    <w:basedOn w:val="Normal"/>
    <w:uiPriority w:val="34"/>
    <w:qFormat/>
    <w:rsid w:val="004B6397"/>
    <w:pPr>
      <w:spacing w:after="200" w:line="288" w:lineRule="auto"/>
      <w:ind w:left="720"/>
      <w:contextualSpacing/>
    </w:pPr>
    <w:rPr>
      <w:rFonts w:asciiTheme="minorHAnsi" w:eastAsiaTheme="minorEastAsia" w:hAnsiTheme="minorHAnsi" w:cstheme="minorBidi"/>
      <w:i/>
      <w:iCs/>
      <w:sz w:val="20"/>
      <w:szCs w:val="20"/>
      <w:lang w:val="fr-CH" w:eastAsia="en-US"/>
    </w:rPr>
  </w:style>
  <w:style w:type="character" w:styleId="lev">
    <w:name w:val="Strong"/>
    <w:uiPriority w:val="22"/>
    <w:qFormat/>
    <w:rsid w:val="004B6397"/>
    <w:rPr>
      <w:b/>
      <w:bCs/>
      <w:spacing w:val="0"/>
    </w:rPr>
  </w:style>
  <w:style w:type="paragraph" w:styleId="Lgende">
    <w:name w:val="caption"/>
    <w:basedOn w:val="Normal"/>
    <w:next w:val="Normal"/>
    <w:uiPriority w:val="35"/>
    <w:unhideWhenUsed/>
    <w:qFormat/>
    <w:rsid w:val="00877596"/>
    <w:pPr>
      <w:spacing w:after="200" w:line="288" w:lineRule="auto"/>
    </w:pPr>
    <w:rPr>
      <w:rFonts w:asciiTheme="minorHAnsi" w:eastAsiaTheme="minorEastAsia" w:hAnsiTheme="minorHAnsi" w:cstheme="minorBidi"/>
      <w:b/>
      <w:bCs/>
      <w:i/>
      <w:iCs/>
      <w:color w:val="1F497D" w:themeColor="text2"/>
      <w:sz w:val="18"/>
      <w:szCs w:val="18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ael.favre\AppData\Roaming\Microsoft\Templates\Mod&#232;le%20CPNV%20IE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D4FAF-0882-4A96-B66C-BE6F45053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CPNV IEL.dotx</Template>
  <TotalTime>2556</TotalTime>
  <Pages>2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CPNV 2</vt:lpstr>
    </vt:vector>
  </TitlesOfParts>
  <Company>CPNV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CPNV 2</dc:title>
  <dc:creator>FAVRE Raphaël</dc:creator>
  <cp:lastModifiedBy>FAVRE Raphael</cp:lastModifiedBy>
  <cp:revision>660</cp:revision>
  <cp:lastPrinted>2016-02-15T08:35:00Z</cp:lastPrinted>
  <dcterms:created xsi:type="dcterms:W3CDTF">2014-06-09T09:37:00Z</dcterms:created>
  <dcterms:modified xsi:type="dcterms:W3CDTF">2020-02-26T11:28:00Z</dcterms:modified>
</cp:coreProperties>
</file>